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3402" w:bottomFromText="567" w:vertAnchor="text" w:horzAnchor="page" w:tblpX="398" w:tblpY="1"/>
        <w:tblOverlap w:val="never"/>
        <w:tblW w:w="7083" w:type="dxa"/>
        <w:tblLayout w:type="fixed"/>
        <w:tblLook w:val="04A0" w:firstRow="1" w:lastRow="0" w:firstColumn="1" w:lastColumn="0" w:noHBand="0" w:noVBand="1"/>
      </w:tblPr>
      <w:tblGrid>
        <w:gridCol w:w="6690"/>
        <w:gridCol w:w="393"/>
      </w:tblGrid>
      <w:tr w:rsidR="0080783A" w:rsidRPr="00C74B30" w14:paraId="7C9089B3" w14:textId="77777777" w:rsidTr="00403AB1">
        <w:trPr>
          <w:trHeight w:val="130"/>
        </w:trPr>
        <w:sdt>
          <w:sdtPr>
            <w:rPr>
              <w:color w:val="FFFFFF" w:themeColor="background1"/>
            </w:rPr>
            <w:alias w:val="Do Not Delete"/>
            <w:id w:val="345370058"/>
            <w:lock w:val="sdtContentLocked"/>
            <w:placeholder>
              <w:docPart w:val="D89E250D52C44FFFA615D098AC17C09B"/>
            </w:placeholder>
            <w:showingPlcHdr/>
          </w:sdtPr>
          <w:sdtContent>
            <w:tc>
              <w:tcPr>
                <w:tcW w:w="6690" w:type="dxa"/>
                <w:shd w:val="clear" w:color="auto" w:fill="1B546F"/>
              </w:tcPr>
              <w:p w14:paraId="7AD94C71" w14:textId="77777777" w:rsidR="0080783A" w:rsidRPr="00C74B30" w:rsidRDefault="005B08F7" w:rsidP="0080783A">
                <w:pPr>
                  <w:pStyle w:val="BodyText"/>
                  <w:rPr>
                    <w:color w:val="FFFFFF" w:themeColor="background1"/>
                  </w:rPr>
                </w:pPr>
                <w:r w:rsidRPr="00E94809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color w:val="FFFFFF" w:themeColor="background1"/>
            </w:rPr>
            <w:alias w:val="Do Not Delete"/>
            <w:id w:val="1861707040"/>
            <w:lock w:val="sdtContentLocked"/>
            <w:placeholder>
              <w:docPart w:val="BB11A13CB99443C083B391E543029691"/>
            </w:placeholder>
            <w:showingPlcHdr/>
          </w:sdtPr>
          <w:sdtContent>
            <w:tc>
              <w:tcPr>
                <w:tcW w:w="393" w:type="dxa"/>
              </w:tcPr>
              <w:p w14:paraId="7D568DF2" w14:textId="77777777" w:rsidR="0080783A" w:rsidRPr="00C74B30" w:rsidRDefault="005B08F7" w:rsidP="0080783A">
                <w:pPr>
                  <w:pStyle w:val="BodyText"/>
                  <w:rPr>
                    <w:color w:val="FFFFFF" w:themeColor="background1"/>
                  </w:rPr>
                </w:pPr>
                <w:r w:rsidRPr="00E94809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80783A" w:rsidRPr="00C74B30" w14:paraId="46D70903" w14:textId="77777777" w:rsidTr="00AA3488">
        <w:trPr>
          <w:cantSplit/>
          <w:trHeight w:hRule="exact" w:val="1165"/>
        </w:trPr>
        <w:tc>
          <w:tcPr>
            <w:tcW w:w="6690" w:type="dxa"/>
            <w:shd w:val="clear" w:color="auto" w:fill="0F4C67"/>
            <w:tcMar>
              <w:right w:w="284" w:type="dxa"/>
            </w:tcMar>
          </w:tcPr>
          <w:p w14:paraId="4FFFA3EB" w14:textId="77777777" w:rsidR="0080783A" w:rsidRPr="00C74B30" w:rsidRDefault="00D359F2" w:rsidP="007B4607">
            <w:pPr>
              <w:pStyle w:val="Title"/>
              <w:contextualSpacing w:val="0"/>
            </w:pPr>
            <w:proofErr w:type="spellStart"/>
            <w:r>
              <w:t>STEMCourage</w:t>
            </w:r>
            <w:proofErr w:type="spellEnd"/>
            <w:r w:rsidR="000F3755">
              <w:t xml:space="preserve"> Task </w:t>
            </w:r>
            <w:r w:rsidR="008A13D6">
              <w:t>2</w:t>
            </w:r>
            <w:r w:rsidR="00934A98">
              <w:t>5</w:t>
            </w:r>
          </w:p>
        </w:tc>
        <w:sdt>
          <w:sdtPr>
            <w:rPr>
              <w:color w:val="FFFFFF" w:themeColor="background1"/>
            </w:rPr>
            <w:alias w:val="Do Not Delete"/>
            <w:id w:val="-2059456823"/>
            <w:lock w:val="sdtContentLocked"/>
            <w:placeholder>
              <w:docPart w:val="D0D04FACD2034175A6FEF42FD783B2E8"/>
            </w:placeholder>
            <w:showingPlcHdr/>
          </w:sdtPr>
          <w:sdtContent>
            <w:tc>
              <w:tcPr>
                <w:tcW w:w="393" w:type="dxa"/>
                <w:shd w:val="clear" w:color="auto" w:fill="86C9E8"/>
              </w:tcPr>
              <w:p w14:paraId="1D404D02" w14:textId="77777777" w:rsidR="0080783A" w:rsidRPr="00C74B30" w:rsidRDefault="005B08F7" w:rsidP="0080783A">
                <w:pPr>
                  <w:pStyle w:val="BodyText"/>
                  <w:rPr>
                    <w:color w:val="FFFFFF" w:themeColor="background1"/>
                  </w:rPr>
                </w:pPr>
                <w:r w:rsidRPr="00E94809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80783A" w:rsidRPr="00C74B30" w14:paraId="38D2D466" w14:textId="77777777" w:rsidTr="00AA3488">
        <w:trPr>
          <w:cantSplit/>
          <w:trHeight w:hRule="exact" w:val="288"/>
        </w:trPr>
        <w:sdt>
          <w:sdtPr>
            <w:rPr>
              <w:sz w:val="22"/>
            </w:rPr>
            <w:alias w:val="Do Not Delete"/>
            <w:id w:val="1489595223"/>
            <w:lock w:val="sdtContentLocked"/>
            <w:placeholder>
              <w:docPart w:val="2E3D4C440C154CF3A46471469A81EB74"/>
            </w:placeholder>
            <w:showingPlcHdr/>
          </w:sdtPr>
          <w:sdtContent>
            <w:tc>
              <w:tcPr>
                <w:tcW w:w="6690" w:type="dxa"/>
                <w:shd w:val="clear" w:color="auto" w:fill="0F4C67"/>
                <w:tcMar>
                  <w:right w:w="284" w:type="dxa"/>
                </w:tcMar>
              </w:tcPr>
              <w:p w14:paraId="42819646" w14:textId="77777777" w:rsidR="0080783A" w:rsidRPr="00AC5297" w:rsidRDefault="005B08F7" w:rsidP="0080783A">
                <w:pPr>
                  <w:pStyle w:val="Title"/>
                  <w:spacing w:line="192" w:lineRule="auto"/>
                  <w:contextualSpacing w:val="0"/>
                  <w:rPr>
                    <w:sz w:val="22"/>
                  </w:rPr>
                </w:pPr>
                <w:r w:rsidRPr="00E94809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color w:val="FFFFFF" w:themeColor="background1"/>
            </w:rPr>
            <w:alias w:val="Do Not Delete"/>
            <w:id w:val="-1019999979"/>
            <w:lock w:val="sdtContentLocked"/>
            <w:placeholder>
              <w:docPart w:val="B8F89D72124046E09E1F49556AB18608"/>
            </w:placeholder>
            <w:showingPlcHdr/>
          </w:sdtPr>
          <w:sdtContent>
            <w:tc>
              <w:tcPr>
                <w:tcW w:w="393" w:type="dxa"/>
                <w:shd w:val="clear" w:color="auto" w:fill="86C9E8"/>
              </w:tcPr>
              <w:p w14:paraId="006EE1A3" w14:textId="77777777" w:rsidR="0080783A" w:rsidRDefault="005B08F7" w:rsidP="0080783A">
                <w:pPr>
                  <w:pStyle w:val="BodyText"/>
                  <w:rPr>
                    <w:color w:val="FFFFFF" w:themeColor="background1"/>
                  </w:rPr>
                </w:pPr>
                <w:r w:rsidRPr="00E94809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80783A" w:rsidRPr="00AF0F93" w14:paraId="13040ADF" w14:textId="77777777" w:rsidTr="00AA3488">
        <w:trPr>
          <w:cantSplit/>
          <w:trHeight w:hRule="exact" w:val="478"/>
        </w:trPr>
        <w:tc>
          <w:tcPr>
            <w:tcW w:w="7083" w:type="dxa"/>
            <w:gridSpan w:val="2"/>
            <w:shd w:val="clear" w:color="auto" w:fill="86C9E8"/>
            <w:tcMar>
              <w:right w:w="284" w:type="dxa"/>
            </w:tcMar>
          </w:tcPr>
          <w:p w14:paraId="0B2B3104" w14:textId="77777777" w:rsidR="0080783A" w:rsidRPr="003A209B" w:rsidRDefault="00934A98" w:rsidP="00DE7C94">
            <w:pPr>
              <w:pStyle w:val="Subtitle"/>
            </w:pPr>
            <w:r>
              <w:t>Flight Planner Coding</w:t>
            </w:r>
          </w:p>
        </w:tc>
      </w:tr>
    </w:tbl>
    <w:p w14:paraId="1D21CB21" w14:textId="77777777" w:rsidR="00B95735" w:rsidRDefault="00B95735" w:rsidP="00B95735">
      <w:pPr>
        <w:pStyle w:val="Heading1"/>
      </w:pPr>
      <w:r>
        <w:t>Instructions</w:t>
      </w:r>
    </w:p>
    <w:p w14:paraId="347A7AB8" w14:textId="77777777" w:rsidR="00934A98" w:rsidRPr="000A188B" w:rsidRDefault="00934A98" w:rsidP="00934A98">
      <w:r>
        <w:t xml:space="preserve">Your client has tasked you to develop a text-based flight planning application using Python. The program should ask the user for a route (in the form of a list of waypoints), calculate the total distance and then determine the fuel and flight time for several different types of aircraft. </w:t>
      </w:r>
    </w:p>
    <w:p w14:paraId="59C2B47E" w14:textId="77777777" w:rsidR="00934A98" w:rsidRDefault="00934A98" w:rsidP="00934A98">
      <w:pPr>
        <w:rPr>
          <w:b/>
          <w:bCs/>
          <w:u w:val="single"/>
        </w:rPr>
      </w:pPr>
      <w:r w:rsidRPr="002519B1">
        <w:rPr>
          <w:b/>
          <w:bCs/>
          <w:u w:val="single"/>
        </w:rPr>
        <w:t>Requirements:</w:t>
      </w:r>
    </w:p>
    <w:p w14:paraId="1D9322D6" w14:textId="77777777" w:rsidR="00934A98" w:rsidRDefault="00934A98" w:rsidP="00934A98">
      <w:r>
        <w:t xml:space="preserve">The client has provided a list of requirements that have been organised using the </w:t>
      </w:r>
      <w:proofErr w:type="spellStart"/>
      <w:r>
        <w:t>MoSCoW</w:t>
      </w:r>
      <w:proofErr w:type="spellEnd"/>
      <w:r>
        <w:t xml:space="preserve"> method. </w:t>
      </w:r>
      <w:proofErr w:type="spellStart"/>
      <w:r>
        <w:t>MoSCoW</w:t>
      </w:r>
      <w:proofErr w:type="spellEnd"/>
      <w:r>
        <w:t xml:space="preserve"> stands for </w:t>
      </w:r>
      <w:r>
        <w:rPr>
          <w:rStyle w:val="Strong"/>
          <w:color w:val="0E101A"/>
        </w:rPr>
        <w:t>must</w:t>
      </w:r>
      <w:r>
        <w:t>, </w:t>
      </w:r>
      <w:r>
        <w:rPr>
          <w:rStyle w:val="Strong"/>
          <w:color w:val="0E101A"/>
        </w:rPr>
        <w:t>should</w:t>
      </w:r>
      <w:r>
        <w:t>, </w:t>
      </w:r>
      <w:r>
        <w:rPr>
          <w:rStyle w:val="Strong"/>
          <w:color w:val="0E101A"/>
        </w:rPr>
        <w:t>could</w:t>
      </w:r>
      <w:r>
        <w:t> and </w:t>
      </w:r>
      <w:r>
        <w:rPr>
          <w:rStyle w:val="Strong"/>
          <w:color w:val="0E101A"/>
        </w:rPr>
        <w:t>would</w:t>
      </w:r>
      <w:r>
        <w:t> – each signifying the importance of the requirement. For this task, deliverables will increase in difficulty as you move down the list. Ideally, you should aim to complete all </w:t>
      </w:r>
      <w:r>
        <w:rPr>
          <w:rStyle w:val="Strong"/>
          <w:color w:val="0E101A"/>
        </w:rPr>
        <w:t>must</w:t>
      </w:r>
      <w:r>
        <w:t> and </w:t>
      </w:r>
      <w:r>
        <w:rPr>
          <w:rStyle w:val="Strong"/>
          <w:color w:val="0E101A"/>
        </w:rPr>
        <w:t>should </w:t>
      </w:r>
      <w:r>
        <w:t>objectives, however the further you get the better.</w:t>
      </w:r>
    </w:p>
    <w:p w14:paraId="30AC3626" w14:textId="77777777" w:rsidR="00934A98" w:rsidRPr="003B3AE4" w:rsidRDefault="00934A98" w:rsidP="00934A98"/>
    <w:p w14:paraId="59A61171" w14:textId="77777777" w:rsidR="00934A98" w:rsidRDefault="00934A98" w:rsidP="00934A98">
      <w:pPr>
        <w:rPr>
          <w:b/>
        </w:rPr>
      </w:pPr>
      <w:r>
        <w:rPr>
          <w:b/>
        </w:rPr>
        <w:t>Must Have:</w:t>
      </w:r>
    </w:p>
    <w:p w14:paraId="52F7FA62" w14:textId="77777777" w:rsidR="00934A98" w:rsidRPr="00B47856" w:rsidRDefault="00934A98" w:rsidP="00934A98">
      <w:pPr>
        <w:pStyle w:val="ListParagraph"/>
        <w:numPr>
          <w:ilvl w:val="0"/>
          <w:numId w:val="35"/>
        </w:numPr>
        <w:spacing w:after="160"/>
        <w:rPr>
          <w:bCs/>
          <w:highlight w:val="yellow"/>
        </w:rPr>
      </w:pPr>
      <w:r w:rsidRPr="00B47856">
        <w:rPr>
          <w:bCs/>
          <w:highlight w:val="yellow"/>
        </w:rPr>
        <w:t>The system shall ask the user to input any number of coordinates (</w:t>
      </w:r>
      <w:proofErr w:type="spellStart"/>
      <w:proofErr w:type="gramStart"/>
      <w:r w:rsidRPr="00B47856">
        <w:rPr>
          <w:bCs/>
          <w:highlight w:val="yellow"/>
        </w:rPr>
        <w:t>lat,lon</w:t>
      </w:r>
      <w:proofErr w:type="spellEnd"/>
      <w:proofErr w:type="gramEnd"/>
      <w:r w:rsidRPr="00B47856">
        <w:rPr>
          <w:bCs/>
          <w:highlight w:val="yellow"/>
        </w:rPr>
        <w:t>).</w:t>
      </w:r>
    </w:p>
    <w:p w14:paraId="0E4D75BE" w14:textId="77777777" w:rsidR="00934A98" w:rsidRPr="00B47856" w:rsidRDefault="00934A98" w:rsidP="00934A98">
      <w:pPr>
        <w:pStyle w:val="ListParagraph"/>
        <w:numPr>
          <w:ilvl w:val="0"/>
          <w:numId w:val="35"/>
        </w:numPr>
        <w:spacing w:after="160"/>
        <w:rPr>
          <w:bCs/>
          <w:highlight w:val="yellow"/>
        </w:rPr>
      </w:pPr>
      <w:r w:rsidRPr="00B47856">
        <w:rPr>
          <w:bCs/>
          <w:highlight w:val="yellow"/>
        </w:rPr>
        <w:t>The system shall allow the user to exit the input process by typing ‘done’ into the console window.</w:t>
      </w:r>
    </w:p>
    <w:p w14:paraId="4CAAC254" w14:textId="77777777" w:rsidR="00934A98" w:rsidRPr="00B47856" w:rsidRDefault="00934A98" w:rsidP="00934A98">
      <w:pPr>
        <w:pStyle w:val="ListParagraph"/>
        <w:numPr>
          <w:ilvl w:val="0"/>
          <w:numId w:val="35"/>
        </w:numPr>
        <w:spacing w:after="160" w:line="256" w:lineRule="auto"/>
        <w:rPr>
          <w:bCs/>
          <w:highlight w:val="yellow"/>
        </w:rPr>
      </w:pPr>
      <w:r w:rsidRPr="00B47856">
        <w:rPr>
          <w:bCs/>
          <w:highlight w:val="yellow"/>
        </w:rPr>
        <w:t>The system shall be programmed defensively and validate all user input to a reasonable degree. (</w:t>
      </w:r>
      <w:proofErr w:type="spellStart"/>
      <w:r w:rsidRPr="00B47856">
        <w:rPr>
          <w:bCs/>
          <w:highlight w:val="yellow"/>
        </w:rPr>
        <w:t>Eg.</w:t>
      </w:r>
      <w:proofErr w:type="spellEnd"/>
      <w:r w:rsidRPr="00B47856">
        <w:rPr>
          <w:bCs/>
          <w:highlight w:val="yellow"/>
        </w:rPr>
        <w:t xml:space="preserve"> What if someone types </w:t>
      </w:r>
      <w:proofErr w:type="gramStart"/>
      <w:r w:rsidRPr="00B47856">
        <w:rPr>
          <w:bCs/>
          <w:highlight w:val="yellow"/>
        </w:rPr>
        <w:t>‘ done</w:t>
      </w:r>
      <w:proofErr w:type="gramEnd"/>
      <w:r w:rsidRPr="00B47856">
        <w:rPr>
          <w:bCs/>
          <w:highlight w:val="yellow"/>
        </w:rPr>
        <w:t xml:space="preserve">’, ‘done ‘ or ‘Done’) </w:t>
      </w:r>
    </w:p>
    <w:p w14:paraId="4DEDF538" w14:textId="77777777" w:rsidR="00934A98" w:rsidRPr="002F617D" w:rsidRDefault="00934A98" w:rsidP="00934A98">
      <w:pPr>
        <w:pStyle w:val="ListParagraph"/>
        <w:numPr>
          <w:ilvl w:val="0"/>
          <w:numId w:val="35"/>
        </w:numPr>
        <w:spacing w:after="160" w:line="256" w:lineRule="auto"/>
        <w:rPr>
          <w:bCs/>
          <w:highlight w:val="yellow"/>
        </w:rPr>
      </w:pPr>
      <w:r w:rsidRPr="002F617D">
        <w:rPr>
          <w:bCs/>
          <w:highlight w:val="yellow"/>
        </w:rPr>
        <w:t>The system shall calculate distance between two coordinates using Pythagoras' theorem.</w:t>
      </w:r>
    </w:p>
    <w:p w14:paraId="3CE543FB" w14:textId="77777777" w:rsidR="00934A98" w:rsidRPr="002F617D" w:rsidRDefault="00934A98" w:rsidP="00934A98">
      <w:pPr>
        <w:pStyle w:val="ListParagraph"/>
        <w:numPr>
          <w:ilvl w:val="0"/>
          <w:numId w:val="35"/>
        </w:numPr>
        <w:spacing w:after="160" w:line="256" w:lineRule="auto"/>
        <w:rPr>
          <w:bCs/>
          <w:highlight w:val="yellow"/>
        </w:rPr>
      </w:pPr>
      <w:r w:rsidRPr="002F617D">
        <w:rPr>
          <w:bCs/>
          <w:highlight w:val="yellow"/>
        </w:rPr>
        <w:t xml:space="preserve">The system shall calculate the total route distance using the Pythagoras function created in requirement #4. (Hint: see </w:t>
      </w:r>
      <w:r w:rsidRPr="002F617D">
        <w:rPr>
          <w:b/>
          <w:bCs/>
          <w:highlight w:val="yellow"/>
        </w:rPr>
        <w:t>Helpful Pointers</w:t>
      </w:r>
      <w:r w:rsidRPr="002F617D">
        <w:rPr>
          <w:highlight w:val="yellow"/>
        </w:rPr>
        <w:t>)</w:t>
      </w:r>
    </w:p>
    <w:p w14:paraId="426DB778" w14:textId="77777777" w:rsidR="00934A98" w:rsidRPr="002F617D" w:rsidRDefault="00934A98" w:rsidP="00934A98">
      <w:pPr>
        <w:pStyle w:val="ListParagraph"/>
        <w:numPr>
          <w:ilvl w:val="0"/>
          <w:numId w:val="35"/>
        </w:numPr>
        <w:spacing w:after="160"/>
        <w:rPr>
          <w:bCs/>
          <w:highlight w:val="yellow"/>
        </w:rPr>
      </w:pPr>
      <w:r w:rsidRPr="002F617D">
        <w:rPr>
          <w:bCs/>
          <w:highlight w:val="yellow"/>
        </w:rPr>
        <w:t xml:space="preserve">The system shall output the total length of the user’s route in </w:t>
      </w:r>
      <w:proofErr w:type="spellStart"/>
      <w:r w:rsidRPr="002F617D">
        <w:rPr>
          <w:bCs/>
          <w:highlight w:val="yellow"/>
        </w:rPr>
        <w:t>kilometers</w:t>
      </w:r>
      <w:proofErr w:type="spellEnd"/>
      <w:r w:rsidRPr="002F617D">
        <w:rPr>
          <w:bCs/>
          <w:highlight w:val="yellow"/>
        </w:rPr>
        <w:t xml:space="preserve">. </w:t>
      </w:r>
    </w:p>
    <w:p w14:paraId="062454C8" w14:textId="77777777" w:rsidR="00934A98" w:rsidRDefault="00934A98" w:rsidP="00934A98">
      <w:pPr>
        <w:pStyle w:val="ListParagraph"/>
        <w:rPr>
          <w:bCs/>
        </w:rPr>
      </w:pPr>
    </w:p>
    <w:p w14:paraId="3AD53C7F" w14:textId="77777777" w:rsidR="00934A98" w:rsidRDefault="00934A98" w:rsidP="00934A98">
      <w:pPr>
        <w:rPr>
          <w:b/>
        </w:rPr>
      </w:pPr>
      <w:r>
        <w:rPr>
          <w:b/>
        </w:rPr>
        <w:t>Should Have:</w:t>
      </w:r>
    </w:p>
    <w:p w14:paraId="217EA4B0" w14:textId="77777777" w:rsidR="00934A98" w:rsidRPr="005E66E5" w:rsidRDefault="00934A98" w:rsidP="00934A98">
      <w:pPr>
        <w:pStyle w:val="ListParagraph"/>
        <w:numPr>
          <w:ilvl w:val="0"/>
          <w:numId w:val="36"/>
        </w:numPr>
        <w:spacing w:after="160"/>
        <w:rPr>
          <w:bCs/>
          <w:highlight w:val="yellow"/>
        </w:rPr>
      </w:pPr>
      <w:r w:rsidRPr="005E66E5">
        <w:rPr>
          <w:bCs/>
          <w:highlight w:val="yellow"/>
        </w:rPr>
        <w:t>The system shall validate a user’s coordinates to ensure they are a valid latitude and longitude pair.</w:t>
      </w:r>
    </w:p>
    <w:p w14:paraId="1280B188" w14:textId="77777777" w:rsidR="00934A98" w:rsidRPr="005E66E5" w:rsidRDefault="00934A98" w:rsidP="00934A98">
      <w:pPr>
        <w:pStyle w:val="ListParagraph"/>
        <w:numPr>
          <w:ilvl w:val="0"/>
          <w:numId w:val="36"/>
        </w:numPr>
        <w:spacing w:after="160"/>
        <w:rPr>
          <w:bCs/>
          <w:highlight w:val="yellow"/>
        </w:rPr>
      </w:pPr>
      <w:r w:rsidRPr="005E66E5">
        <w:rPr>
          <w:bCs/>
          <w:highlight w:val="yellow"/>
        </w:rPr>
        <w:t xml:space="preserve">The system shall limit a user’s route to </w:t>
      </w:r>
      <w:r w:rsidRPr="005E66E5">
        <w:rPr>
          <w:b/>
          <w:highlight w:val="yellow"/>
        </w:rPr>
        <w:t>20</w:t>
      </w:r>
      <w:r w:rsidRPr="005E66E5">
        <w:rPr>
          <w:bCs/>
          <w:highlight w:val="yellow"/>
        </w:rPr>
        <w:t xml:space="preserve"> waypoints and display an appropriate message.</w:t>
      </w:r>
    </w:p>
    <w:p w14:paraId="6E276DB8" w14:textId="77777777" w:rsidR="00934A98" w:rsidRPr="0010586E" w:rsidRDefault="00934A98" w:rsidP="00934A98">
      <w:pPr>
        <w:pStyle w:val="ListParagraph"/>
        <w:numPr>
          <w:ilvl w:val="0"/>
          <w:numId w:val="36"/>
        </w:numPr>
        <w:spacing w:after="160"/>
        <w:rPr>
          <w:bCs/>
          <w:highlight w:val="yellow"/>
        </w:rPr>
      </w:pPr>
      <w:r w:rsidRPr="0010586E">
        <w:rPr>
          <w:bCs/>
          <w:highlight w:val="yellow"/>
        </w:rPr>
        <w:t xml:space="preserve">The system shall present the user with a list of aircraft (as defined in the </w:t>
      </w:r>
      <w:r w:rsidRPr="0010586E">
        <w:rPr>
          <w:bCs/>
          <w:i/>
          <w:iCs/>
          <w:highlight w:val="yellow"/>
        </w:rPr>
        <w:t xml:space="preserve">Aircraft </w:t>
      </w:r>
      <w:proofErr w:type="spellStart"/>
      <w:r w:rsidRPr="0010586E">
        <w:rPr>
          <w:bCs/>
          <w:i/>
          <w:iCs/>
          <w:highlight w:val="yellow"/>
        </w:rPr>
        <w:t>Specficiations</w:t>
      </w:r>
      <w:proofErr w:type="spellEnd"/>
      <w:r w:rsidRPr="0010586E">
        <w:rPr>
          <w:bCs/>
          <w:highlight w:val="yellow"/>
        </w:rPr>
        <w:t xml:space="preserve"> table).</w:t>
      </w:r>
    </w:p>
    <w:p w14:paraId="79A91856" w14:textId="77777777" w:rsidR="00934A98" w:rsidRPr="0010586E" w:rsidRDefault="00934A98" w:rsidP="00934A98">
      <w:pPr>
        <w:pStyle w:val="ListParagraph"/>
        <w:numPr>
          <w:ilvl w:val="0"/>
          <w:numId w:val="36"/>
        </w:numPr>
        <w:spacing w:after="160"/>
        <w:rPr>
          <w:bCs/>
          <w:highlight w:val="yellow"/>
        </w:rPr>
      </w:pPr>
      <w:r w:rsidRPr="0010586E">
        <w:rPr>
          <w:bCs/>
          <w:highlight w:val="yellow"/>
        </w:rPr>
        <w:t>The user shall be able to select an aircraft by typing its name into the console.</w:t>
      </w:r>
    </w:p>
    <w:p w14:paraId="67179C0B" w14:textId="77777777" w:rsidR="00934A98" w:rsidRPr="00674183" w:rsidRDefault="00934A98" w:rsidP="00934A98">
      <w:pPr>
        <w:pStyle w:val="ListParagraph"/>
        <w:numPr>
          <w:ilvl w:val="0"/>
          <w:numId w:val="36"/>
        </w:numPr>
        <w:spacing w:after="160"/>
        <w:rPr>
          <w:bCs/>
          <w:highlight w:val="yellow"/>
        </w:rPr>
      </w:pPr>
      <w:r w:rsidRPr="00674183">
        <w:rPr>
          <w:bCs/>
          <w:highlight w:val="yellow"/>
        </w:rPr>
        <w:t>The system shall display the following flight information (calculated using the selected aircraft)</w:t>
      </w:r>
    </w:p>
    <w:p w14:paraId="0FCA3521" w14:textId="77777777" w:rsidR="00934A98" w:rsidRPr="00674183" w:rsidRDefault="00934A98" w:rsidP="00934A98">
      <w:pPr>
        <w:pStyle w:val="ListParagraph"/>
        <w:numPr>
          <w:ilvl w:val="1"/>
          <w:numId w:val="36"/>
        </w:numPr>
        <w:spacing w:after="160"/>
        <w:rPr>
          <w:bCs/>
          <w:highlight w:val="yellow"/>
        </w:rPr>
      </w:pPr>
      <w:r w:rsidRPr="00674183">
        <w:rPr>
          <w:bCs/>
          <w:highlight w:val="yellow"/>
        </w:rPr>
        <w:t>‘Flight Possible</w:t>
      </w:r>
      <w:proofErr w:type="gramStart"/>
      <w:r w:rsidRPr="00674183">
        <w:rPr>
          <w:bCs/>
          <w:highlight w:val="yellow"/>
        </w:rPr>
        <w:t>’  -</w:t>
      </w:r>
      <w:proofErr w:type="gramEnd"/>
      <w:r w:rsidRPr="00674183">
        <w:rPr>
          <w:bCs/>
          <w:highlight w:val="yellow"/>
        </w:rPr>
        <w:t xml:space="preserve"> A </w:t>
      </w:r>
      <w:proofErr w:type="spellStart"/>
      <w:r w:rsidRPr="00674183">
        <w:rPr>
          <w:b/>
          <w:highlight w:val="yellow"/>
        </w:rPr>
        <w:t>boolean</w:t>
      </w:r>
      <w:proofErr w:type="spellEnd"/>
      <w:r w:rsidRPr="00674183">
        <w:rPr>
          <w:bCs/>
          <w:highlight w:val="yellow"/>
        </w:rPr>
        <w:t xml:space="preserve"> value which shows if the selected aircraft can complete the supplied route.</w:t>
      </w:r>
    </w:p>
    <w:p w14:paraId="5B64F260" w14:textId="77777777" w:rsidR="00934A98" w:rsidRPr="00674183" w:rsidRDefault="00934A98" w:rsidP="00934A98">
      <w:pPr>
        <w:pStyle w:val="ListParagraph"/>
        <w:numPr>
          <w:ilvl w:val="1"/>
          <w:numId w:val="36"/>
        </w:numPr>
        <w:spacing w:after="160"/>
        <w:rPr>
          <w:bCs/>
          <w:highlight w:val="yellow"/>
        </w:rPr>
      </w:pPr>
      <w:r w:rsidRPr="00674183">
        <w:rPr>
          <w:bCs/>
          <w:highlight w:val="yellow"/>
        </w:rPr>
        <w:t xml:space="preserve">‘Fuel Load’ – A value which contains the aircraft’s fuel load in the format </w:t>
      </w:r>
      <w:r w:rsidRPr="00674183">
        <w:rPr>
          <w:b/>
          <w:highlight w:val="yellow"/>
        </w:rPr>
        <w:t>“</w:t>
      </w:r>
      <w:r w:rsidRPr="00674183">
        <w:rPr>
          <w:b/>
          <w:i/>
          <w:iCs/>
          <w:highlight w:val="yellow"/>
        </w:rPr>
        <w:t>fuel required/</w:t>
      </w:r>
      <w:r w:rsidRPr="00674183">
        <w:rPr>
          <w:b/>
          <w:highlight w:val="yellow"/>
        </w:rPr>
        <w:t xml:space="preserve">fuel </w:t>
      </w:r>
      <w:proofErr w:type="gramStart"/>
      <w:r w:rsidRPr="00674183">
        <w:rPr>
          <w:b/>
          <w:highlight w:val="yellow"/>
        </w:rPr>
        <w:t>capacity”</w:t>
      </w:r>
      <w:proofErr w:type="gramEnd"/>
    </w:p>
    <w:p w14:paraId="4AB34057" w14:textId="77777777" w:rsidR="00934A98" w:rsidRPr="00674183" w:rsidRDefault="00934A98" w:rsidP="00934A98">
      <w:pPr>
        <w:pStyle w:val="ListParagraph"/>
        <w:numPr>
          <w:ilvl w:val="1"/>
          <w:numId w:val="36"/>
        </w:numPr>
        <w:spacing w:after="160"/>
        <w:rPr>
          <w:bCs/>
          <w:highlight w:val="yellow"/>
        </w:rPr>
      </w:pPr>
      <w:r w:rsidRPr="00674183">
        <w:rPr>
          <w:b/>
          <w:highlight w:val="yellow"/>
        </w:rPr>
        <w:t>‘</w:t>
      </w:r>
      <w:r w:rsidRPr="00674183">
        <w:rPr>
          <w:bCs/>
          <w:highlight w:val="yellow"/>
        </w:rPr>
        <w:t>Flight Time’ – A value which displays the flight time in hours (assuming the aircraft completes the journey at its cruise speed</w:t>
      </w:r>
    </w:p>
    <w:p w14:paraId="59B81FEC" w14:textId="77777777" w:rsidR="00934A98" w:rsidRDefault="00934A98" w:rsidP="00934A98">
      <w:pPr>
        <w:rPr>
          <w:b/>
        </w:rPr>
      </w:pPr>
      <w:r>
        <w:rPr>
          <w:b/>
        </w:rPr>
        <w:lastRenderedPageBreak/>
        <w:t>Could Have: (Optional)</w:t>
      </w:r>
    </w:p>
    <w:p w14:paraId="07AD842B" w14:textId="77777777" w:rsidR="00934A98" w:rsidRPr="00AB38D8" w:rsidRDefault="00934A98" w:rsidP="00934A98">
      <w:pPr>
        <w:pStyle w:val="ListParagraph"/>
        <w:numPr>
          <w:ilvl w:val="0"/>
          <w:numId w:val="37"/>
        </w:numPr>
        <w:spacing w:after="160"/>
        <w:rPr>
          <w:bCs/>
          <w:highlight w:val="yellow"/>
        </w:rPr>
      </w:pPr>
      <w:r w:rsidRPr="00AB38D8">
        <w:rPr>
          <w:bCs/>
          <w:highlight w:val="yellow"/>
        </w:rPr>
        <w:t xml:space="preserve">The system shall use the provided </w:t>
      </w:r>
      <w:proofErr w:type="spellStart"/>
      <w:r w:rsidRPr="00AB38D8">
        <w:rPr>
          <w:b/>
          <w:highlight w:val="yellow"/>
        </w:rPr>
        <w:t>DataService</w:t>
      </w:r>
      <w:proofErr w:type="spellEnd"/>
      <w:r w:rsidRPr="00AB38D8">
        <w:rPr>
          <w:bCs/>
          <w:highlight w:val="yellow"/>
        </w:rPr>
        <w:t xml:space="preserve"> class to display a list of pre-created waypoints to the user.</w:t>
      </w:r>
    </w:p>
    <w:p w14:paraId="26B41A86" w14:textId="77777777" w:rsidR="00934A98" w:rsidRPr="00AB38D8" w:rsidRDefault="00934A98" w:rsidP="00934A98">
      <w:pPr>
        <w:pStyle w:val="ListParagraph"/>
        <w:numPr>
          <w:ilvl w:val="0"/>
          <w:numId w:val="37"/>
        </w:numPr>
        <w:spacing w:after="160"/>
        <w:rPr>
          <w:bCs/>
          <w:highlight w:val="yellow"/>
        </w:rPr>
      </w:pPr>
      <w:r w:rsidRPr="00AB38D8">
        <w:rPr>
          <w:bCs/>
          <w:highlight w:val="yellow"/>
        </w:rPr>
        <w:t xml:space="preserve">The system shall allow the user to select a waypoint via </w:t>
      </w:r>
      <w:proofErr w:type="spellStart"/>
      <w:proofErr w:type="gramStart"/>
      <w:r w:rsidRPr="00AB38D8">
        <w:rPr>
          <w:bCs/>
          <w:highlight w:val="yellow"/>
        </w:rPr>
        <w:t>it’s</w:t>
      </w:r>
      <w:proofErr w:type="spellEnd"/>
      <w:proofErr w:type="gramEnd"/>
      <w:r w:rsidRPr="00AB38D8">
        <w:rPr>
          <w:bCs/>
          <w:highlight w:val="yellow"/>
        </w:rPr>
        <w:t xml:space="preserve"> name and add it to the route.</w:t>
      </w:r>
    </w:p>
    <w:p w14:paraId="666A434B" w14:textId="77777777" w:rsidR="00934A98" w:rsidRDefault="00934A98" w:rsidP="00934A98">
      <w:pPr>
        <w:pStyle w:val="ListParagraph"/>
        <w:numPr>
          <w:ilvl w:val="0"/>
          <w:numId w:val="37"/>
        </w:numPr>
        <w:spacing w:after="160"/>
        <w:rPr>
          <w:bCs/>
        </w:rPr>
      </w:pPr>
      <w:r>
        <w:rPr>
          <w:bCs/>
        </w:rPr>
        <w:t>The system shall allow the user to input custom aircraft parameters (fuel capacity, fuel burn, fuel reserve and cruise speed)</w:t>
      </w:r>
    </w:p>
    <w:p w14:paraId="15A4926E" w14:textId="77777777" w:rsidR="00934A98" w:rsidRDefault="00934A98" w:rsidP="00934A98">
      <w:pPr>
        <w:pStyle w:val="ListParagraph"/>
        <w:numPr>
          <w:ilvl w:val="0"/>
          <w:numId w:val="37"/>
        </w:numPr>
        <w:spacing w:after="160"/>
        <w:rPr>
          <w:bCs/>
        </w:rPr>
      </w:pPr>
      <w:r>
        <w:rPr>
          <w:bCs/>
        </w:rPr>
        <w:t>The system shall save the user’s custom aircraft so it can be used again.</w:t>
      </w:r>
    </w:p>
    <w:p w14:paraId="659234F0" w14:textId="77777777" w:rsidR="00934A98" w:rsidRPr="004278FF" w:rsidRDefault="00934A98" w:rsidP="00934A98">
      <w:pPr>
        <w:pStyle w:val="ListParagraph"/>
        <w:rPr>
          <w:bCs/>
        </w:rPr>
      </w:pPr>
    </w:p>
    <w:p w14:paraId="3505D71F" w14:textId="77777777" w:rsidR="00934A98" w:rsidRDefault="00934A98" w:rsidP="00934A98">
      <w:pPr>
        <w:rPr>
          <w:b/>
        </w:rPr>
      </w:pPr>
      <w:r>
        <w:rPr>
          <w:b/>
        </w:rPr>
        <w:t>Would Have: (Optional)</w:t>
      </w:r>
    </w:p>
    <w:p w14:paraId="3C1A845F" w14:textId="77777777" w:rsidR="00934A98" w:rsidRPr="00674183" w:rsidRDefault="00934A98" w:rsidP="00934A98">
      <w:pPr>
        <w:rPr>
          <w:bCs/>
          <w:highlight w:val="yellow"/>
        </w:rPr>
      </w:pPr>
      <w:r w:rsidRPr="00674183">
        <w:rPr>
          <w:bCs/>
          <w:highlight w:val="yellow"/>
        </w:rPr>
        <w:t xml:space="preserve">Only attempt this part of the task if you have completed </w:t>
      </w:r>
      <w:proofErr w:type="gramStart"/>
      <w:r w:rsidRPr="00674183">
        <w:rPr>
          <w:b/>
          <w:highlight w:val="yellow"/>
        </w:rPr>
        <w:t>all</w:t>
      </w:r>
      <w:r w:rsidRPr="00674183">
        <w:rPr>
          <w:bCs/>
          <w:highlight w:val="yellow"/>
        </w:rPr>
        <w:t xml:space="preserve"> of</w:t>
      </w:r>
      <w:proofErr w:type="gramEnd"/>
      <w:r w:rsidRPr="00674183">
        <w:rPr>
          <w:bCs/>
          <w:highlight w:val="yellow"/>
        </w:rPr>
        <w:t xml:space="preserve"> the previous requirements.</w:t>
      </w:r>
    </w:p>
    <w:p w14:paraId="60550E9F" w14:textId="77777777" w:rsidR="00934A98" w:rsidRPr="00674183" w:rsidRDefault="00934A98" w:rsidP="00934A98">
      <w:pPr>
        <w:rPr>
          <w:bCs/>
          <w:highlight w:val="yellow"/>
        </w:rPr>
      </w:pPr>
      <w:r w:rsidRPr="00674183">
        <w:rPr>
          <w:bCs/>
          <w:highlight w:val="yellow"/>
        </w:rPr>
        <w:t xml:space="preserve">Your client has decided that they require greater accuracy when calculating the total distance of a route. Rather than using Pythagoras' theorem (which handles coordinates in a 2D space), allow the user to select the Haversine formula as an option to calculate distance. Haversine is used to calculate the distance between two points on a sphere (the sphere in this case being the Earth). This method is far more accurate and will output significantly higher distances due to the curvature of the planet. </w:t>
      </w:r>
    </w:p>
    <w:p w14:paraId="3A1EC8FF" w14:textId="77777777" w:rsidR="00934A98" w:rsidRPr="00674183" w:rsidRDefault="00934A98" w:rsidP="00934A98">
      <w:pPr>
        <w:rPr>
          <w:bCs/>
          <w:highlight w:val="yellow"/>
        </w:rPr>
      </w:pPr>
      <w:r w:rsidRPr="00674183">
        <w:rPr>
          <w:bCs/>
          <w:highlight w:val="yellow"/>
        </w:rPr>
        <w:t>Haversine Formula:</w:t>
      </w:r>
    </w:p>
    <w:p w14:paraId="4A11B34E" w14:textId="77777777" w:rsidR="00934A98" w:rsidRPr="00674183" w:rsidRDefault="00934A98" w:rsidP="00934A98">
      <w:pPr>
        <w:rPr>
          <w:bCs/>
          <w:highlight w:val="yellow"/>
        </w:rPr>
      </w:pPr>
      <w:r w:rsidRPr="00674183">
        <w:rPr>
          <w:noProof/>
          <w:highlight w:val="yellow"/>
        </w:rPr>
        <w:t xml:space="preserve"> </w:t>
      </w:r>
      <w:r w:rsidRPr="00674183">
        <w:rPr>
          <w:noProof/>
          <w:highlight w:val="yellow"/>
          <w:lang w:eastAsia="en-GB"/>
        </w:rPr>
        <w:drawing>
          <wp:inline distT="0" distB="0" distL="0" distR="0" wp14:anchorId="31628BB2" wp14:editId="2C960940">
            <wp:extent cx="3524250" cy="37473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83" cy="4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9AEB" w14:textId="77777777" w:rsidR="00934A98" w:rsidRPr="00674183" w:rsidRDefault="00934A98" w:rsidP="00934A98">
      <w:pPr>
        <w:rPr>
          <w:bCs/>
          <w:highlight w:val="yellow"/>
        </w:rPr>
      </w:pPr>
      <w:r w:rsidRPr="00674183">
        <w:rPr>
          <w:bCs/>
          <w:highlight w:val="yellow"/>
        </w:rPr>
        <w:t>Where:</w:t>
      </w:r>
    </w:p>
    <w:p w14:paraId="5EFBEC35" w14:textId="77777777" w:rsidR="00934A98" w:rsidRPr="00674183" w:rsidRDefault="00934A98" w:rsidP="00934A98">
      <w:pPr>
        <w:pStyle w:val="ListParagraph"/>
        <w:numPr>
          <w:ilvl w:val="0"/>
          <w:numId w:val="38"/>
        </w:numPr>
        <w:spacing w:after="160"/>
        <w:rPr>
          <w:rFonts w:cstheme="minorHAnsi"/>
          <w:color w:val="000000"/>
          <w:highlight w:val="yellow"/>
        </w:rPr>
      </w:pPr>
      <w:r w:rsidRPr="00674183">
        <w:rPr>
          <w:rFonts w:cstheme="minorHAnsi"/>
          <w:i/>
          <w:iCs/>
          <w:color w:val="000000"/>
          <w:highlight w:val="yellow"/>
        </w:rPr>
        <w:t>d</w:t>
      </w:r>
      <w:r w:rsidRPr="00674183">
        <w:rPr>
          <w:rFonts w:cstheme="minorHAnsi"/>
          <w:color w:val="000000"/>
          <w:highlight w:val="yellow"/>
        </w:rPr>
        <w:t xml:space="preserve"> is distance between the two points</w:t>
      </w:r>
    </w:p>
    <w:p w14:paraId="01A187FF" w14:textId="77777777" w:rsidR="00934A98" w:rsidRPr="00674183" w:rsidRDefault="00934A98" w:rsidP="00934A98">
      <w:pPr>
        <w:pStyle w:val="ListParagraph"/>
        <w:numPr>
          <w:ilvl w:val="0"/>
          <w:numId w:val="38"/>
        </w:numPr>
        <w:spacing w:after="160"/>
        <w:rPr>
          <w:rFonts w:cstheme="minorHAnsi"/>
          <w:color w:val="000000"/>
          <w:highlight w:val="yellow"/>
        </w:rPr>
      </w:pPr>
      <w:r w:rsidRPr="00674183">
        <w:rPr>
          <w:rFonts w:cstheme="minorHAnsi"/>
          <w:i/>
          <w:iCs/>
          <w:color w:val="000000"/>
          <w:highlight w:val="yellow"/>
        </w:rPr>
        <w:t xml:space="preserve">r </w:t>
      </w:r>
      <w:r w:rsidRPr="00674183">
        <w:rPr>
          <w:rFonts w:cstheme="minorHAnsi"/>
          <w:color w:val="000000"/>
          <w:highlight w:val="yellow"/>
        </w:rPr>
        <w:t>is the radius of the sphere</w:t>
      </w:r>
    </w:p>
    <w:p w14:paraId="2CEAF3D7" w14:textId="77777777" w:rsidR="00934A98" w:rsidRPr="00674183" w:rsidRDefault="00934A98" w:rsidP="00934A98">
      <w:pPr>
        <w:pStyle w:val="ListParagraph"/>
        <w:numPr>
          <w:ilvl w:val="0"/>
          <w:numId w:val="38"/>
        </w:numPr>
        <w:spacing w:after="160"/>
        <w:rPr>
          <w:rFonts w:cstheme="minorHAnsi"/>
          <w:color w:val="000000"/>
          <w:highlight w:val="yellow"/>
        </w:rPr>
      </w:pPr>
      <w:r w:rsidRPr="00674183">
        <w:rPr>
          <w:rFonts w:cstheme="minorHAnsi"/>
          <w:color w:val="000000"/>
          <w:highlight w:val="yellow"/>
        </w:rPr>
        <w:t>φ1, φ2 are the latitude of point 1 and latitude of point 2 (in radians)</w:t>
      </w:r>
    </w:p>
    <w:p w14:paraId="4C994D68" w14:textId="77777777" w:rsidR="00934A98" w:rsidRPr="00674183" w:rsidRDefault="00934A98" w:rsidP="00934A98">
      <w:pPr>
        <w:pStyle w:val="ListParagraph"/>
        <w:numPr>
          <w:ilvl w:val="0"/>
          <w:numId w:val="38"/>
        </w:numPr>
        <w:spacing w:after="160"/>
        <w:rPr>
          <w:rFonts w:cstheme="minorHAnsi"/>
          <w:color w:val="000000"/>
          <w:highlight w:val="yellow"/>
        </w:rPr>
      </w:pPr>
      <w:r w:rsidRPr="00674183">
        <w:rPr>
          <w:rFonts w:cstheme="minorHAnsi"/>
          <w:color w:val="000000"/>
          <w:highlight w:val="yellow"/>
        </w:rPr>
        <w:t>λ1, λ2 are the longitude of point 1 and longitude of point 2 (in radians)</w:t>
      </w:r>
    </w:p>
    <w:p w14:paraId="303B6D01" w14:textId="77777777" w:rsidR="00934A98" w:rsidRPr="004E3CF4" w:rsidRDefault="00934A98" w:rsidP="00934A98">
      <w:pPr>
        <w:rPr>
          <w:rFonts w:cstheme="minorHAnsi"/>
          <w:color w:val="000000"/>
        </w:rPr>
      </w:pPr>
      <w:r w:rsidRPr="00674183">
        <w:rPr>
          <w:rFonts w:cstheme="minorHAnsi"/>
          <w:i/>
          <w:iCs/>
          <w:color w:val="000000"/>
          <w:highlight w:val="yellow"/>
        </w:rPr>
        <w:t>λ1 - λ2</w:t>
      </w:r>
      <w:r w:rsidRPr="00674183">
        <w:rPr>
          <w:rFonts w:cstheme="minorHAnsi"/>
          <w:color w:val="000000"/>
          <w:highlight w:val="yellow"/>
        </w:rPr>
        <w:t xml:space="preserve"> and </w:t>
      </w:r>
      <w:r w:rsidRPr="00674183">
        <w:rPr>
          <w:rFonts w:cstheme="minorHAnsi"/>
          <w:i/>
          <w:iCs/>
          <w:color w:val="000000"/>
          <w:highlight w:val="yellow"/>
        </w:rPr>
        <w:t>φ1 - φ2</w:t>
      </w:r>
      <w:r w:rsidRPr="00674183">
        <w:rPr>
          <w:rFonts w:cstheme="minorHAnsi"/>
          <w:color w:val="000000"/>
          <w:highlight w:val="yellow"/>
        </w:rPr>
        <w:t xml:space="preserve"> may also be written as </w:t>
      </w:r>
      <w:proofErr w:type="spellStart"/>
      <w:r w:rsidRPr="00674183">
        <w:rPr>
          <w:rFonts w:cstheme="minorHAnsi"/>
          <w:i/>
          <w:iCs/>
          <w:color w:val="000000"/>
          <w:highlight w:val="yellow"/>
        </w:rPr>
        <w:t>Δφ</w:t>
      </w:r>
      <w:proofErr w:type="spellEnd"/>
      <w:r w:rsidRPr="00674183">
        <w:rPr>
          <w:rFonts w:cstheme="minorHAnsi"/>
          <w:i/>
          <w:iCs/>
          <w:color w:val="000000"/>
          <w:highlight w:val="yellow"/>
        </w:rPr>
        <w:t xml:space="preserve"> or </w:t>
      </w:r>
      <w:proofErr w:type="spellStart"/>
      <w:r w:rsidRPr="00674183">
        <w:rPr>
          <w:rFonts w:cstheme="minorHAnsi"/>
          <w:i/>
          <w:iCs/>
          <w:color w:val="000000"/>
          <w:highlight w:val="yellow"/>
        </w:rPr>
        <w:t>Δλ</w:t>
      </w:r>
      <w:proofErr w:type="spellEnd"/>
      <w:r w:rsidRPr="00674183">
        <w:rPr>
          <w:rFonts w:cstheme="minorHAnsi"/>
          <w:color w:val="000000"/>
          <w:highlight w:val="yellow"/>
        </w:rPr>
        <w:t>.</w:t>
      </w:r>
      <w:r w:rsidRPr="00674183">
        <w:rPr>
          <w:rFonts w:cstheme="minorHAnsi"/>
          <w:b/>
          <w:bCs/>
          <w:color w:val="000000"/>
          <w:highlight w:val="yellow"/>
        </w:rPr>
        <w:t xml:space="preserve"> </w:t>
      </w:r>
      <w:r w:rsidRPr="00674183">
        <w:rPr>
          <w:rFonts w:cstheme="minorHAnsi"/>
          <w:color w:val="000000"/>
          <w:highlight w:val="yellow"/>
        </w:rPr>
        <w:t>(Where delta ‘Δ’ represents the change of a value)</w:t>
      </w:r>
    </w:p>
    <w:p w14:paraId="72D195D4" w14:textId="77777777" w:rsidR="00934A98" w:rsidRPr="00655550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  <w:r w:rsidRPr="001221DF">
        <w:rPr>
          <w:rFonts w:cstheme="minorHAnsi"/>
          <w:b/>
        </w:rPr>
        <w:lastRenderedPageBreak/>
        <w:t>Helpful Pointers:</w:t>
      </w:r>
    </w:p>
    <w:p w14:paraId="6D6DD761" w14:textId="77777777" w:rsidR="00934A98" w:rsidRDefault="00934A98" w:rsidP="00934A98">
      <w:pPr>
        <w:rPr>
          <w:rFonts w:cstheme="minorHAnsi"/>
        </w:rPr>
      </w:pPr>
      <w:r>
        <w:rPr>
          <w:rFonts w:cstheme="minorHAnsi"/>
        </w:rPr>
        <w:t>To calculate the length of a route, you will need to calculate the distance between each pair of coordinates and the next. This can be achieved using the following code:</w:t>
      </w:r>
    </w:p>
    <w:p w14:paraId="29EC9DB3" w14:textId="77777777" w:rsidR="00934A98" w:rsidRPr="001221DF" w:rsidRDefault="00934A98" w:rsidP="00934A98">
      <w:pPr>
        <w:rPr>
          <w:rFonts w:cstheme="minorHAnsi"/>
          <w:b/>
        </w:rPr>
      </w:pPr>
      <w:r>
        <w:rPr>
          <w:rFonts w:cstheme="minorHAnsi"/>
          <w:bCs/>
        </w:rPr>
        <w:object w:dxaOrig="9040" w:dyaOrig="1670" w14:anchorId="12EDB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84pt" o:ole="">
            <v:imagedata r:id="rId9" o:title=""/>
          </v:shape>
          <o:OLEObject Type="Embed" ProgID="Word.OpenDocumentText.12" ShapeID="_x0000_i1025" DrawAspect="Content" ObjectID="_1771164417" r:id="rId10"/>
        </w:object>
      </w:r>
    </w:p>
    <w:p w14:paraId="756AA06F" w14:textId="77777777" w:rsidR="00934A98" w:rsidRDefault="00934A98" w:rsidP="00934A98">
      <w:pPr>
        <w:rPr>
          <w:rFonts w:cstheme="minorHAnsi"/>
          <w:bCs/>
        </w:rPr>
      </w:pPr>
      <w:r w:rsidRPr="00F246DC">
        <w:rPr>
          <w:rFonts w:cstheme="minorHAnsi"/>
          <w:bCs/>
          <w:i/>
          <w:iCs/>
        </w:rPr>
        <w:t>Cosine</w:t>
      </w:r>
      <w:r>
        <w:rPr>
          <w:rFonts w:cstheme="minorHAnsi"/>
          <w:bCs/>
        </w:rPr>
        <w:t xml:space="preserve">, </w:t>
      </w:r>
      <w:r w:rsidRPr="00F246DC">
        <w:rPr>
          <w:rFonts w:cstheme="minorHAnsi"/>
          <w:bCs/>
          <w:i/>
          <w:iCs/>
        </w:rPr>
        <w:t>atan2</w:t>
      </w:r>
      <w:r>
        <w:rPr>
          <w:rFonts w:cstheme="minorHAnsi"/>
          <w:bCs/>
        </w:rPr>
        <w:t xml:space="preserve"> and </w:t>
      </w:r>
      <w:r w:rsidRPr="00F246DC">
        <w:rPr>
          <w:rFonts w:cstheme="minorHAnsi"/>
          <w:bCs/>
          <w:i/>
          <w:iCs/>
        </w:rPr>
        <w:t>square root</w:t>
      </w:r>
      <w:r>
        <w:rPr>
          <w:rFonts w:cstheme="minorHAnsi"/>
          <w:bCs/>
        </w:rPr>
        <w:t xml:space="preserve"> operations can be performed in Python using the following code:</w:t>
      </w:r>
    </w:p>
    <w:bookmarkStart w:id="0" w:name="_MON_1680383021"/>
    <w:bookmarkEnd w:id="0"/>
    <w:p w14:paraId="1699BC4F" w14:textId="77777777" w:rsidR="00934A98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object w:dxaOrig="9026" w:dyaOrig="1364" w14:anchorId="43AECAB1">
          <v:shape id="_x0000_i1026" type="#_x0000_t75" style="width:452.25pt;height:69pt" o:ole="">
            <v:imagedata r:id="rId11" o:title=""/>
          </v:shape>
          <o:OLEObject Type="Embed" ProgID="Word.OpenDocumentText.12" ShapeID="_x0000_i1026" DrawAspect="Content" ObjectID="_1771164418" r:id="rId12"/>
        </w:object>
      </w:r>
    </w:p>
    <w:p w14:paraId="22D9F173" w14:textId="77777777" w:rsidR="00934A98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t xml:space="preserve">Python does not natively support the </w:t>
      </w:r>
      <w:r w:rsidRPr="00F246DC">
        <w:rPr>
          <w:rFonts w:cstheme="minorHAnsi"/>
          <w:bCs/>
          <w:i/>
          <w:iCs/>
        </w:rPr>
        <w:t>sin</w:t>
      </w:r>
      <w:r w:rsidRPr="00F246DC">
        <w:rPr>
          <w:rFonts w:cstheme="minorHAnsi"/>
          <w:bCs/>
          <w:i/>
          <w:iCs/>
          <w:vertAlign w:val="superscript"/>
        </w:rPr>
        <w:t>2</w:t>
      </w:r>
      <w:r>
        <w:rPr>
          <w:rFonts w:cstheme="minorHAnsi"/>
          <w:bCs/>
        </w:rPr>
        <w:t xml:space="preserve">, operation, however the same result can be achieved with the following code: </w:t>
      </w:r>
    </w:p>
    <w:bookmarkStart w:id="1" w:name="_MON_1680382691"/>
    <w:bookmarkEnd w:id="1"/>
    <w:p w14:paraId="1E109EF3" w14:textId="77777777" w:rsidR="00934A98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object w:dxaOrig="9026" w:dyaOrig="1079" w14:anchorId="23A2C943">
          <v:shape id="_x0000_i1027" type="#_x0000_t75" style="width:452.25pt;height:55.5pt" o:ole="">
            <v:imagedata r:id="rId13" o:title=""/>
          </v:shape>
          <o:OLEObject Type="Embed" ProgID="Word.OpenDocumentText.12" ShapeID="_x0000_i1027" DrawAspect="Content" ObjectID="_1771164419" r:id="rId14"/>
        </w:object>
      </w:r>
      <w:r>
        <w:rPr>
          <w:rFonts w:cstheme="minorHAnsi"/>
          <w:bCs/>
        </w:rPr>
        <w:t>When implementing an algorithm in code, try to identify its core parts and split them up. For instance:</w:t>
      </w:r>
    </w:p>
    <w:p w14:paraId="7EAE7F67" w14:textId="77777777" w:rsidR="00934A98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>
        <w:rPr>
          <w:noProof/>
          <w:lang w:eastAsia="en-GB"/>
        </w:rPr>
        <w:drawing>
          <wp:inline distT="0" distB="0" distL="0" distR="0" wp14:anchorId="370FC477" wp14:editId="72F0DAC0">
            <wp:extent cx="793479" cy="319760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459" cy="3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9C4A" w14:textId="77777777" w:rsidR="00934A98" w:rsidRPr="00037276" w:rsidRDefault="00934A98" w:rsidP="00934A98">
      <w:pPr>
        <w:rPr>
          <w:rFonts w:cstheme="minorHAnsi"/>
          <w:bCs/>
          <w:i/>
          <w:iCs/>
        </w:rPr>
      </w:pPr>
      <w:r w:rsidRPr="00037276">
        <w:rPr>
          <w:rFonts w:cstheme="minorHAnsi"/>
          <w:bCs/>
          <w:i/>
          <w:iCs/>
        </w:rPr>
        <w:t>becomes</w:t>
      </w:r>
    </w:p>
    <w:bookmarkStart w:id="2" w:name="_MON_1680383395"/>
    <w:bookmarkEnd w:id="2"/>
    <w:p w14:paraId="3A2A7EC0" w14:textId="77777777" w:rsidR="00934A98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object w:dxaOrig="9026" w:dyaOrig="1364" w14:anchorId="1D04E992">
          <v:shape id="_x0000_i1028" type="#_x0000_t75" style="width:452.25pt;height:69pt" o:ole="">
            <v:imagedata r:id="rId16" o:title=""/>
          </v:shape>
          <o:OLEObject Type="Embed" ProgID="Word.OpenDocumentText.12" ShapeID="_x0000_i1028" DrawAspect="Content" ObjectID="_1771164420" r:id="rId17"/>
        </w:object>
      </w:r>
    </w:p>
    <w:p w14:paraId="0B4D6A9D" w14:textId="77777777" w:rsidR="00934A98" w:rsidRPr="00975BC0" w:rsidRDefault="00934A98" w:rsidP="00934A98">
      <w:pPr>
        <w:rPr>
          <w:rFonts w:cstheme="minorHAnsi"/>
          <w:bCs/>
        </w:rPr>
      </w:pPr>
      <w:r>
        <w:rPr>
          <w:rFonts w:cstheme="minorHAnsi"/>
          <w:bCs/>
        </w:rPr>
        <w:t xml:space="preserve">The following resource provides a more detailed explanation and JavaScript implementation of the Haversine formula. Make sure to check here if you get stuck: </w:t>
      </w:r>
      <w:hyperlink r:id="rId18" w:history="1">
        <w:r w:rsidRPr="00C30157">
          <w:rPr>
            <w:rStyle w:val="Hyperlink"/>
            <w:rFonts w:cstheme="minorHAnsi"/>
            <w:bCs/>
          </w:rPr>
          <w:t>https://www.movable-type.co.uk/scripts/latlong.html</w:t>
        </w:r>
      </w:hyperlink>
      <w:r>
        <w:rPr>
          <w:rFonts w:cstheme="minorHAnsi"/>
          <w:bCs/>
        </w:rPr>
        <w:t xml:space="preserve"> </w:t>
      </w:r>
    </w:p>
    <w:p w14:paraId="33FFBADD" w14:textId="77777777" w:rsidR="00934A98" w:rsidRDefault="00934A98" w:rsidP="00934A98">
      <w:pPr>
        <w:rPr>
          <w:b/>
        </w:rPr>
      </w:pPr>
      <w:r>
        <w:rPr>
          <w:b/>
        </w:rPr>
        <w:br w:type="page"/>
      </w:r>
    </w:p>
    <w:p w14:paraId="74B0821B" w14:textId="77777777" w:rsidR="00934A98" w:rsidRPr="00772448" w:rsidRDefault="00934A98" w:rsidP="00934A98">
      <w:pPr>
        <w:rPr>
          <w:b/>
          <w:u w:val="single"/>
        </w:rPr>
      </w:pPr>
      <w:r w:rsidRPr="00772448">
        <w:rPr>
          <w:b/>
          <w:u w:val="single"/>
        </w:rPr>
        <w:lastRenderedPageBreak/>
        <w:t>Aircraft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934A98" w14:paraId="58DF17AD" w14:textId="77777777" w:rsidTr="00F707B6">
        <w:tc>
          <w:tcPr>
            <w:tcW w:w="1502" w:type="dxa"/>
          </w:tcPr>
          <w:p w14:paraId="327C2D23" w14:textId="77777777" w:rsidR="00934A98" w:rsidRPr="00451A95" w:rsidRDefault="00934A98" w:rsidP="00F707B6">
            <w:pPr>
              <w:rPr>
                <w:b/>
                <w:bCs/>
              </w:rPr>
            </w:pPr>
            <w:r w:rsidRPr="00451A95">
              <w:rPr>
                <w:b/>
                <w:bCs/>
              </w:rPr>
              <w:t>Aircraft Type</w:t>
            </w:r>
          </w:p>
        </w:tc>
        <w:tc>
          <w:tcPr>
            <w:tcW w:w="1502" w:type="dxa"/>
          </w:tcPr>
          <w:p w14:paraId="60DC5DC5" w14:textId="77777777" w:rsidR="00934A98" w:rsidRPr="00451A95" w:rsidRDefault="00934A98" w:rsidP="00F707B6">
            <w:pPr>
              <w:rPr>
                <w:b/>
                <w:bCs/>
              </w:rPr>
            </w:pPr>
            <w:r w:rsidRPr="00451A95">
              <w:rPr>
                <w:b/>
                <w:bCs/>
              </w:rPr>
              <w:t>Fuel Capacity (</w:t>
            </w:r>
            <w:r>
              <w:rPr>
                <w:b/>
                <w:bCs/>
              </w:rPr>
              <w:t>kg</w:t>
            </w:r>
            <w:r w:rsidRPr="00451A95">
              <w:rPr>
                <w:b/>
                <w:bCs/>
              </w:rPr>
              <w:t>)</w:t>
            </w:r>
          </w:p>
        </w:tc>
        <w:tc>
          <w:tcPr>
            <w:tcW w:w="1503" w:type="dxa"/>
          </w:tcPr>
          <w:p w14:paraId="01064867" w14:textId="77777777" w:rsidR="00934A98" w:rsidRPr="00451A95" w:rsidRDefault="00934A98" w:rsidP="00F707B6">
            <w:pPr>
              <w:rPr>
                <w:b/>
                <w:bCs/>
              </w:rPr>
            </w:pPr>
            <w:r w:rsidRPr="00451A95">
              <w:rPr>
                <w:b/>
                <w:bCs/>
              </w:rPr>
              <w:t>Fuel Burn (</w:t>
            </w:r>
            <w:r>
              <w:rPr>
                <w:b/>
                <w:bCs/>
              </w:rPr>
              <w:t>kg</w:t>
            </w:r>
            <w:r w:rsidRPr="00451A95">
              <w:rPr>
                <w:b/>
                <w:bCs/>
              </w:rPr>
              <w:t>/hr)</w:t>
            </w:r>
          </w:p>
        </w:tc>
        <w:tc>
          <w:tcPr>
            <w:tcW w:w="1503" w:type="dxa"/>
          </w:tcPr>
          <w:p w14:paraId="6914583B" w14:textId="77777777" w:rsidR="00934A98" w:rsidRPr="00451A95" w:rsidRDefault="00934A98" w:rsidP="00F707B6">
            <w:pPr>
              <w:rPr>
                <w:b/>
                <w:bCs/>
              </w:rPr>
            </w:pPr>
            <w:r w:rsidRPr="00451A95">
              <w:rPr>
                <w:b/>
                <w:bCs/>
              </w:rPr>
              <w:t>Fuel Reserve (%)</w:t>
            </w:r>
          </w:p>
        </w:tc>
        <w:tc>
          <w:tcPr>
            <w:tcW w:w="1503" w:type="dxa"/>
          </w:tcPr>
          <w:p w14:paraId="4C89ADD8" w14:textId="77777777" w:rsidR="00934A98" w:rsidRPr="00451A95" w:rsidRDefault="00934A98" w:rsidP="00F707B6">
            <w:pPr>
              <w:rPr>
                <w:b/>
                <w:bCs/>
              </w:rPr>
            </w:pPr>
            <w:r w:rsidRPr="00451A95">
              <w:rPr>
                <w:b/>
                <w:bCs/>
              </w:rPr>
              <w:t>Cruise Speed (KTS)</w:t>
            </w:r>
          </w:p>
        </w:tc>
      </w:tr>
      <w:tr w:rsidR="00934A98" w14:paraId="4FAFFF5C" w14:textId="77777777" w:rsidTr="00F707B6">
        <w:tc>
          <w:tcPr>
            <w:tcW w:w="1502" w:type="dxa"/>
          </w:tcPr>
          <w:p w14:paraId="019C2A62" w14:textId="77777777" w:rsidR="00934A98" w:rsidRDefault="00934A98" w:rsidP="00F707B6">
            <w:r>
              <w:t>Extra 300</w:t>
            </w:r>
          </w:p>
        </w:tc>
        <w:tc>
          <w:tcPr>
            <w:tcW w:w="1502" w:type="dxa"/>
          </w:tcPr>
          <w:p w14:paraId="5F129F9B" w14:textId="77777777" w:rsidR="00934A98" w:rsidRDefault="00934A98" w:rsidP="00F707B6">
            <w:r>
              <w:t>159</w:t>
            </w:r>
          </w:p>
        </w:tc>
        <w:tc>
          <w:tcPr>
            <w:tcW w:w="1503" w:type="dxa"/>
          </w:tcPr>
          <w:p w14:paraId="6881EB61" w14:textId="77777777" w:rsidR="00934A98" w:rsidRDefault="00934A98" w:rsidP="00F707B6">
            <w:r>
              <w:t>72</w:t>
            </w:r>
          </w:p>
        </w:tc>
        <w:tc>
          <w:tcPr>
            <w:tcW w:w="1503" w:type="dxa"/>
          </w:tcPr>
          <w:p w14:paraId="5B2FC705" w14:textId="77777777" w:rsidR="00934A98" w:rsidRDefault="00934A98" w:rsidP="00F707B6">
            <w:r>
              <w:t>5</w:t>
            </w:r>
          </w:p>
        </w:tc>
        <w:tc>
          <w:tcPr>
            <w:tcW w:w="1503" w:type="dxa"/>
          </w:tcPr>
          <w:p w14:paraId="52F30267" w14:textId="77777777" w:rsidR="00934A98" w:rsidRDefault="00934A98" w:rsidP="00F707B6">
            <w:r>
              <w:t>178</w:t>
            </w:r>
          </w:p>
        </w:tc>
      </w:tr>
      <w:tr w:rsidR="00934A98" w14:paraId="3FBC08AA" w14:textId="77777777" w:rsidTr="00F707B6">
        <w:tc>
          <w:tcPr>
            <w:tcW w:w="1502" w:type="dxa"/>
          </w:tcPr>
          <w:p w14:paraId="2DE45360" w14:textId="77777777" w:rsidR="00934A98" w:rsidRDefault="00934A98" w:rsidP="00F707B6">
            <w:r>
              <w:t>Cessna 182</w:t>
            </w:r>
          </w:p>
        </w:tc>
        <w:tc>
          <w:tcPr>
            <w:tcW w:w="1502" w:type="dxa"/>
          </w:tcPr>
          <w:p w14:paraId="2B5F5362" w14:textId="77777777" w:rsidR="00934A98" w:rsidRDefault="00934A98" w:rsidP="00F707B6">
            <w:r>
              <w:t>333</w:t>
            </w:r>
          </w:p>
        </w:tc>
        <w:tc>
          <w:tcPr>
            <w:tcW w:w="1503" w:type="dxa"/>
          </w:tcPr>
          <w:p w14:paraId="030E9159" w14:textId="77777777" w:rsidR="00934A98" w:rsidRDefault="00934A98" w:rsidP="00F707B6">
            <w:r>
              <w:t>59</w:t>
            </w:r>
          </w:p>
        </w:tc>
        <w:tc>
          <w:tcPr>
            <w:tcW w:w="1503" w:type="dxa"/>
          </w:tcPr>
          <w:p w14:paraId="60EAC664" w14:textId="77777777" w:rsidR="00934A98" w:rsidRDefault="00934A98" w:rsidP="00F707B6">
            <w:r>
              <w:t>10</w:t>
            </w:r>
          </w:p>
        </w:tc>
        <w:tc>
          <w:tcPr>
            <w:tcW w:w="1503" w:type="dxa"/>
          </w:tcPr>
          <w:p w14:paraId="29C9D9FA" w14:textId="77777777" w:rsidR="00934A98" w:rsidRDefault="00934A98" w:rsidP="00F707B6">
            <w:r>
              <w:t>140</w:t>
            </w:r>
          </w:p>
        </w:tc>
      </w:tr>
      <w:tr w:rsidR="00934A98" w14:paraId="5E80F3DD" w14:textId="77777777" w:rsidTr="00F707B6">
        <w:tc>
          <w:tcPr>
            <w:tcW w:w="1502" w:type="dxa"/>
          </w:tcPr>
          <w:p w14:paraId="2BA5281E" w14:textId="77777777" w:rsidR="00934A98" w:rsidRDefault="00934A98" w:rsidP="00F707B6">
            <w:r>
              <w:t>BAES Hawk</w:t>
            </w:r>
          </w:p>
        </w:tc>
        <w:tc>
          <w:tcPr>
            <w:tcW w:w="1502" w:type="dxa"/>
          </w:tcPr>
          <w:p w14:paraId="7A00CFE0" w14:textId="77777777" w:rsidR="00934A98" w:rsidRDefault="00934A98" w:rsidP="00F707B6">
            <w:r>
              <w:t>1360</w:t>
            </w:r>
          </w:p>
        </w:tc>
        <w:tc>
          <w:tcPr>
            <w:tcW w:w="1503" w:type="dxa"/>
          </w:tcPr>
          <w:p w14:paraId="0C33C16F" w14:textId="77777777" w:rsidR="00934A98" w:rsidRDefault="00934A98" w:rsidP="00F707B6">
            <w:r>
              <w:t>374</w:t>
            </w:r>
          </w:p>
        </w:tc>
        <w:tc>
          <w:tcPr>
            <w:tcW w:w="1503" w:type="dxa"/>
          </w:tcPr>
          <w:p w14:paraId="389078F2" w14:textId="77777777" w:rsidR="00934A98" w:rsidRDefault="00934A98" w:rsidP="00F707B6">
            <w:r>
              <w:t>10</w:t>
            </w:r>
          </w:p>
        </w:tc>
        <w:tc>
          <w:tcPr>
            <w:tcW w:w="1503" w:type="dxa"/>
          </w:tcPr>
          <w:p w14:paraId="197CA98B" w14:textId="77777777" w:rsidR="00934A98" w:rsidRDefault="00934A98" w:rsidP="00F707B6">
            <w:r>
              <w:t>430</w:t>
            </w:r>
          </w:p>
        </w:tc>
      </w:tr>
      <w:tr w:rsidR="00934A98" w14:paraId="6BC68AEB" w14:textId="77777777" w:rsidTr="00F707B6">
        <w:tc>
          <w:tcPr>
            <w:tcW w:w="1502" w:type="dxa"/>
          </w:tcPr>
          <w:p w14:paraId="1418523C" w14:textId="77777777" w:rsidR="00934A98" w:rsidRDefault="00934A98" w:rsidP="00F707B6">
            <w:r w:rsidRPr="00D81F4E">
              <w:t>Learjet</w:t>
            </w:r>
          </w:p>
        </w:tc>
        <w:tc>
          <w:tcPr>
            <w:tcW w:w="1502" w:type="dxa"/>
          </w:tcPr>
          <w:p w14:paraId="04177F53" w14:textId="77777777" w:rsidR="00934A98" w:rsidRDefault="00934A98" w:rsidP="00F707B6">
            <w:r>
              <w:t>1870</w:t>
            </w:r>
          </w:p>
        </w:tc>
        <w:tc>
          <w:tcPr>
            <w:tcW w:w="1503" w:type="dxa"/>
          </w:tcPr>
          <w:p w14:paraId="147C371F" w14:textId="77777777" w:rsidR="00934A98" w:rsidRDefault="00934A98" w:rsidP="00F707B6">
            <w:r>
              <w:t>645</w:t>
            </w:r>
          </w:p>
        </w:tc>
        <w:tc>
          <w:tcPr>
            <w:tcW w:w="1503" w:type="dxa"/>
          </w:tcPr>
          <w:p w14:paraId="7C5B5AED" w14:textId="77777777" w:rsidR="00934A98" w:rsidRDefault="00934A98" w:rsidP="00F707B6">
            <w:r>
              <w:t>10</w:t>
            </w:r>
          </w:p>
        </w:tc>
        <w:tc>
          <w:tcPr>
            <w:tcW w:w="1503" w:type="dxa"/>
          </w:tcPr>
          <w:p w14:paraId="57BC3EEA" w14:textId="77777777" w:rsidR="00934A98" w:rsidRDefault="00934A98" w:rsidP="00F707B6">
            <w:r>
              <w:t>503</w:t>
            </w:r>
          </w:p>
        </w:tc>
      </w:tr>
      <w:tr w:rsidR="00934A98" w14:paraId="581841ED" w14:textId="77777777" w:rsidTr="00F707B6">
        <w:tc>
          <w:tcPr>
            <w:tcW w:w="1502" w:type="dxa"/>
          </w:tcPr>
          <w:p w14:paraId="3ACC5980" w14:textId="77777777" w:rsidR="00934A98" w:rsidRDefault="00934A98" w:rsidP="00F707B6">
            <w:r>
              <w:t>Boeing 737-8</w:t>
            </w:r>
          </w:p>
        </w:tc>
        <w:tc>
          <w:tcPr>
            <w:tcW w:w="1502" w:type="dxa"/>
          </w:tcPr>
          <w:p w14:paraId="4C924E5A" w14:textId="77777777" w:rsidR="00934A98" w:rsidRDefault="00934A98" w:rsidP="00F707B6">
            <w:r>
              <w:t>20726</w:t>
            </w:r>
          </w:p>
        </w:tc>
        <w:tc>
          <w:tcPr>
            <w:tcW w:w="1503" w:type="dxa"/>
          </w:tcPr>
          <w:p w14:paraId="23D4BE25" w14:textId="77777777" w:rsidR="00934A98" w:rsidRDefault="00934A98" w:rsidP="00F707B6">
            <w:r>
              <w:t>2657</w:t>
            </w:r>
          </w:p>
        </w:tc>
        <w:tc>
          <w:tcPr>
            <w:tcW w:w="1503" w:type="dxa"/>
          </w:tcPr>
          <w:p w14:paraId="338F570D" w14:textId="77777777" w:rsidR="00934A98" w:rsidRDefault="00934A98" w:rsidP="00F707B6">
            <w:r>
              <w:t>10</w:t>
            </w:r>
          </w:p>
        </w:tc>
        <w:tc>
          <w:tcPr>
            <w:tcW w:w="1503" w:type="dxa"/>
          </w:tcPr>
          <w:p w14:paraId="1D0B5DC0" w14:textId="77777777" w:rsidR="00934A98" w:rsidRDefault="00934A98" w:rsidP="00F707B6">
            <w:r>
              <w:t>453</w:t>
            </w:r>
          </w:p>
        </w:tc>
      </w:tr>
    </w:tbl>
    <w:p w14:paraId="35A5FD43" w14:textId="77777777" w:rsidR="00934A98" w:rsidRDefault="00934A98" w:rsidP="00934A98">
      <w:pPr>
        <w:rPr>
          <w:b/>
          <w:u w:val="single"/>
        </w:rPr>
      </w:pPr>
    </w:p>
    <w:p w14:paraId="3BF1B6DA" w14:textId="77777777" w:rsidR="00934A98" w:rsidRDefault="00934A98" w:rsidP="00934A98">
      <w:pPr>
        <w:rPr>
          <w:b/>
          <w:u w:val="single"/>
        </w:rPr>
      </w:pPr>
      <w:r>
        <w:rPr>
          <w:b/>
          <w:u w:val="single"/>
        </w:rPr>
        <w:t>Task Setup</w:t>
      </w:r>
      <w:r w:rsidRPr="00772448">
        <w:rPr>
          <w:b/>
          <w:u w:val="single"/>
        </w:rPr>
        <w:t>:</w:t>
      </w:r>
    </w:p>
    <w:p w14:paraId="430095EC" w14:textId="77777777" w:rsidR="00934A98" w:rsidRDefault="00934A98" w:rsidP="00934A98">
      <w:r>
        <w:rPr>
          <w:bCs/>
        </w:rPr>
        <w:t xml:space="preserve">You will be creating your program using </w:t>
      </w:r>
      <w:proofErr w:type="spellStart"/>
      <w:r>
        <w:rPr>
          <w:bCs/>
        </w:rPr>
        <w:t>Replit</w:t>
      </w:r>
      <w:proofErr w:type="spellEnd"/>
      <w:r>
        <w:rPr>
          <w:bCs/>
        </w:rPr>
        <w:t xml:space="preserve">, an online IDE. Sign up for a free account and make a copy of the following project: </w:t>
      </w:r>
      <w:hyperlink r:id="rId19" w:history="1">
        <w:r>
          <w:rPr>
            <w:rStyle w:val="Hyperlink"/>
          </w:rPr>
          <w:t xml:space="preserve">Coding Challenge Template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14:paraId="08845894" w14:textId="77777777" w:rsidR="00934A98" w:rsidRDefault="00934A98" w:rsidP="00934A98">
      <w:pPr>
        <w:rPr>
          <w:bCs/>
        </w:rPr>
      </w:pPr>
      <w:r>
        <w:t>You can do this by clicking the ‘Fork’ button, which will create a version that you can edit.</w:t>
      </w:r>
    </w:p>
    <w:p w14:paraId="5846D113" w14:textId="77777777" w:rsidR="00934A98" w:rsidRDefault="00934A98" w:rsidP="00934A98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60813637" wp14:editId="5809D450">
            <wp:extent cx="4913194" cy="72778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390" cy="7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F4B" w14:textId="77777777" w:rsidR="00934A98" w:rsidRDefault="00934A98" w:rsidP="00934A98">
      <w:pPr>
        <w:rPr>
          <w:bCs/>
        </w:rPr>
      </w:pPr>
      <w:r>
        <w:rPr>
          <w:bCs/>
        </w:rPr>
        <w:t xml:space="preserve">Inside you will find two files, </w:t>
      </w:r>
      <w:r>
        <w:rPr>
          <w:b/>
        </w:rPr>
        <w:t xml:space="preserve">main.py </w:t>
      </w:r>
      <w:r>
        <w:rPr>
          <w:bCs/>
        </w:rPr>
        <w:t xml:space="preserve">and </w:t>
      </w:r>
      <w:r>
        <w:rPr>
          <w:b/>
        </w:rPr>
        <w:t>DataService.py</w:t>
      </w:r>
      <w:r>
        <w:rPr>
          <w:bCs/>
        </w:rPr>
        <w:t xml:space="preserve"> - write your code inside main.py.</w:t>
      </w:r>
    </w:p>
    <w:p w14:paraId="4B1ECE79" w14:textId="77777777" w:rsidR="00934A98" w:rsidRDefault="00934A98" w:rsidP="00934A98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0C22F654" wp14:editId="3450B242">
            <wp:extent cx="1569493" cy="90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4750" cy="9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C3B5" w14:textId="77777777" w:rsidR="00934A98" w:rsidRDefault="00934A98" w:rsidP="00934A98">
      <w:pPr>
        <w:rPr>
          <w:bCs/>
        </w:rPr>
      </w:pPr>
      <w:r>
        <w:rPr>
          <w:bCs/>
        </w:rPr>
        <w:t>You will see several empty functions. These can be used as a template for your program, but you are welcome to edit or add new ones as you wish.</w:t>
      </w:r>
    </w:p>
    <w:p w14:paraId="77D7E917" w14:textId="77777777" w:rsidR="00934A98" w:rsidRDefault="00934A98" w:rsidP="00934A98">
      <w:pPr>
        <w:rPr>
          <w:bCs/>
        </w:rPr>
      </w:pPr>
      <w:r>
        <w:rPr>
          <w:b/>
        </w:rPr>
        <w:t>DataService.py</w:t>
      </w:r>
      <w:r>
        <w:rPr>
          <w:bCs/>
        </w:rPr>
        <w:t xml:space="preserve"> contains two pre-written functions for you to use. These will return arrays of waypoint and aircraft objects respectively. You can access these functions from </w:t>
      </w:r>
      <w:r>
        <w:rPr>
          <w:b/>
        </w:rPr>
        <w:t>main.py</w:t>
      </w:r>
      <w:r>
        <w:rPr>
          <w:bCs/>
        </w:rPr>
        <w:t xml:space="preserve"> as follows:</w:t>
      </w:r>
    </w:p>
    <w:p w14:paraId="31161EC1" w14:textId="77777777" w:rsidR="00934A98" w:rsidRPr="008B3D84" w:rsidRDefault="00934A98" w:rsidP="00934A98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16D35B3B" wp14:editId="455FA453">
            <wp:extent cx="2129051" cy="74589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7620" cy="7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E48" w14:textId="77777777" w:rsidR="00934A98" w:rsidRDefault="00934A98" w:rsidP="00934A9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8AD3486" w14:textId="77777777" w:rsidR="00934A98" w:rsidRDefault="00934A98" w:rsidP="00934A98">
      <w:pPr>
        <w:rPr>
          <w:b/>
          <w:u w:val="single"/>
        </w:rPr>
      </w:pPr>
      <w:r>
        <w:rPr>
          <w:b/>
          <w:u w:val="single"/>
        </w:rPr>
        <w:lastRenderedPageBreak/>
        <w:t>Example Output:</w:t>
      </w:r>
    </w:p>
    <w:p w14:paraId="57C4E6C0" w14:textId="77777777" w:rsidR="00934A98" w:rsidRDefault="00934A98" w:rsidP="00934A98">
      <w:pPr>
        <w:rPr>
          <w:bCs/>
        </w:rPr>
      </w:pPr>
      <w:r>
        <w:rPr>
          <w:bCs/>
        </w:rPr>
        <w:t>The client has provided you with an example of what the program should look like.</w:t>
      </w:r>
    </w:p>
    <w:p w14:paraId="37D52712" w14:textId="77777777" w:rsidR="00934A98" w:rsidRDefault="00934A98" w:rsidP="00934A98">
      <w:pPr>
        <w:pStyle w:val="Heading1"/>
      </w:pPr>
      <w:r>
        <w:rPr>
          <w:noProof/>
          <w:lang w:eastAsia="en-GB"/>
        </w:rPr>
        <w:drawing>
          <wp:inline distT="0" distB="0" distL="0" distR="0" wp14:anchorId="012FDF58" wp14:editId="2497E89F">
            <wp:extent cx="4073857" cy="264943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567" cy="27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6C8" w14:textId="77777777" w:rsidR="00934A98" w:rsidRDefault="00934A98" w:rsidP="00934A98">
      <w:pPr>
        <w:pStyle w:val="Heading1"/>
      </w:pPr>
    </w:p>
    <w:p w14:paraId="0B98D6F3" w14:textId="77777777" w:rsidR="001D76D8" w:rsidRPr="001D76D8" w:rsidRDefault="001D76D8" w:rsidP="00934A98">
      <w:pPr>
        <w:pStyle w:val="Heading1"/>
      </w:pPr>
      <w:r w:rsidRPr="001D76D8">
        <w:t>Deliverables</w:t>
      </w:r>
    </w:p>
    <w:p w14:paraId="017AD5EA" w14:textId="77777777" w:rsidR="001D76D8" w:rsidRPr="00F020D9" w:rsidRDefault="001D76D8" w:rsidP="001D76D8">
      <w:pPr>
        <w:pStyle w:val="ListParagraph"/>
        <w:jc w:val="center"/>
        <w:rPr>
          <w:b/>
          <w:bCs/>
          <w:u w:val="single"/>
        </w:rPr>
      </w:pPr>
    </w:p>
    <w:p w14:paraId="606D16DF" w14:textId="77777777" w:rsidR="00934A98" w:rsidRDefault="00934A98" w:rsidP="00934A98">
      <w:r>
        <w:t xml:space="preserve">Place your source code from </w:t>
      </w:r>
      <w:r>
        <w:rPr>
          <w:b/>
          <w:bCs/>
        </w:rPr>
        <w:t>main.py</w:t>
      </w:r>
      <w:r>
        <w:t xml:space="preserve"> into a document. Please include a short (~200 words) explanation of your program and talk about any decisions you made.</w:t>
      </w:r>
    </w:p>
    <w:p w14:paraId="541350F0" w14:textId="77777777" w:rsidR="00934A98" w:rsidRDefault="00934A98" w:rsidP="00934A98">
      <w:r>
        <w:t xml:space="preserve">Return to your mentor by email on or before </w:t>
      </w:r>
      <w:r>
        <w:rPr>
          <w:color w:val="FF0000"/>
        </w:rPr>
        <w:t xml:space="preserve">the end of the month, including your name and your task </w:t>
      </w:r>
      <w:proofErr w:type="gramStart"/>
      <w:r>
        <w:rPr>
          <w:color w:val="FF0000"/>
        </w:rPr>
        <w:t>ID</w:t>
      </w:r>
      <w:proofErr w:type="gramEnd"/>
    </w:p>
    <w:p w14:paraId="0414EA06" w14:textId="77777777" w:rsidR="000B1C75" w:rsidRPr="005B08F7" w:rsidRDefault="000B1C75" w:rsidP="001D76D8">
      <w:pPr>
        <w:pStyle w:val="ListParagraph"/>
        <w:spacing w:after="160"/>
        <w:ind w:left="1080"/>
      </w:pPr>
    </w:p>
    <w:sectPr w:rsidR="000B1C75" w:rsidRPr="005B08F7" w:rsidSect="00FB0AA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531" w:right="1134" w:bottom="1531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165B" w14:textId="77777777" w:rsidR="00FB0AAA" w:rsidRDefault="00FB0AAA" w:rsidP="00397D87">
      <w:pPr>
        <w:spacing w:after="0" w:line="240" w:lineRule="auto"/>
      </w:pPr>
      <w:r>
        <w:separator/>
      </w:r>
    </w:p>
  </w:endnote>
  <w:endnote w:type="continuationSeparator" w:id="0">
    <w:p w14:paraId="4DEFCCF2" w14:textId="77777777" w:rsidR="00FB0AAA" w:rsidRDefault="00FB0AAA" w:rsidP="0039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41"/>
      <w:gridCol w:w="3135"/>
      <w:gridCol w:w="3162"/>
    </w:tblGrid>
    <w:tr w:rsidR="009963AE" w14:paraId="105DFFE9" w14:textId="77777777" w:rsidTr="00F41A7A">
      <w:trPr>
        <w:trHeight w:val="149"/>
      </w:trPr>
      <w:tc>
        <w:tcPr>
          <w:tcW w:w="3341" w:type="dxa"/>
        </w:tcPr>
        <w:p w14:paraId="74DC2BD8" w14:textId="77777777" w:rsidR="009963AE" w:rsidRDefault="009963AE" w:rsidP="006472E5">
          <w:pPr>
            <w:pStyle w:val="Footer"/>
            <w:jc w:val="left"/>
          </w:pPr>
        </w:p>
      </w:tc>
      <w:tc>
        <w:tcPr>
          <w:tcW w:w="3135" w:type="dxa"/>
          <w:vAlign w:val="center"/>
        </w:tcPr>
        <w:p w14:paraId="3D8AEB17" w14:textId="77777777" w:rsidR="009963AE" w:rsidRDefault="009963AE" w:rsidP="006472E5">
          <w:pPr>
            <w:pStyle w:val="Footer"/>
            <w:jc w:val="left"/>
          </w:pPr>
        </w:p>
      </w:tc>
      <w:tc>
        <w:tcPr>
          <w:tcW w:w="3162" w:type="dxa"/>
          <w:vAlign w:val="center"/>
        </w:tcPr>
        <w:p w14:paraId="1569A14F" w14:textId="77777777" w:rsidR="009963AE" w:rsidRDefault="009963AE" w:rsidP="006472E5">
          <w:pPr>
            <w:pStyle w:val="Footer"/>
            <w:jc w:val="right"/>
          </w:pPr>
        </w:p>
      </w:tc>
    </w:tr>
  </w:tbl>
  <w:p w14:paraId="012F4791" w14:textId="77777777" w:rsidR="005C53B6" w:rsidRPr="002874E1" w:rsidRDefault="005C53B6" w:rsidP="002B39F2">
    <w:pPr>
      <w:pStyle w:val="Header"/>
    </w:pPr>
  </w:p>
  <w:p w14:paraId="0DD948D1" w14:textId="77777777" w:rsidR="005C53B6" w:rsidRPr="002874E1" w:rsidRDefault="005C53B6" w:rsidP="00927384">
    <w:pPr>
      <w:pStyle w:val="Head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41"/>
      <w:gridCol w:w="3135"/>
      <w:gridCol w:w="3162"/>
    </w:tblGrid>
    <w:tr w:rsidR="007268BC" w14:paraId="4422C26C" w14:textId="77777777" w:rsidTr="00F41A7A">
      <w:trPr>
        <w:trHeight w:val="149"/>
      </w:trPr>
      <w:tc>
        <w:tcPr>
          <w:tcW w:w="3341" w:type="dxa"/>
        </w:tcPr>
        <w:p w14:paraId="0329B626" w14:textId="77777777" w:rsidR="00F53BF3" w:rsidRDefault="00F53BF3" w:rsidP="00035BC7">
          <w:pPr>
            <w:pStyle w:val="Footer"/>
            <w:jc w:val="left"/>
          </w:pPr>
        </w:p>
        <w:p w14:paraId="723D87D9" w14:textId="2DD10B4F" w:rsidR="005B6063" w:rsidRDefault="007268BC" w:rsidP="005B6063">
          <w:pPr>
            <w:pStyle w:val="Footer"/>
            <w:jc w:val="left"/>
          </w:pPr>
          <w:r>
            <w:t>©</w:t>
          </w:r>
          <w:r w:rsidR="005B6063">
            <w:t>2021-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B38D8">
            <w:rPr>
              <w:noProof/>
            </w:rPr>
            <w:t>2024</w:t>
          </w:r>
          <w:r>
            <w:fldChar w:fldCharType="end"/>
          </w:r>
          <w:r w:rsidRPr="00927384">
            <w:t xml:space="preserve"> </w:t>
          </w:r>
          <w:r w:rsidR="005B6063">
            <w:t>Dr Connie Elizabeth</w:t>
          </w:r>
        </w:p>
        <w:p w14:paraId="3D918AF1" w14:textId="77777777" w:rsidR="007268BC" w:rsidRDefault="005B6063" w:rsidP="005B6063">
          <w:pPr>
            <w:pStyle w:val="Footer"/>
            <w:jc w:val="left"/>
          </w:pPr>
          <w:r>
            <w:t>Wilson</w:t>
          </w:r>
          <w:r w:rsidR="007268BC" w:rsidRPr="00927384">
            <w:t xml:space="preserve">.  </w:t>
          </w:r>
          <w:r w:rsidR="00F53BF3">
            <w:br/>
          </w:r>
          <w:r w:rsidR="007268BC" w:rsidRPr="00927384">
            <w:t>All Rights Reserved</w:t>
          </w:r>
        </w:p>
      </w:tc>
      <w:tc>
        <w:tcPr>
          <w:tcW w:w="3135" w:type="dxa"/>
          <w:vAlign w:val="center"/>
        </w:tcPr>
        <w:p w14:paraId="138C1ABE" w14:textId="77777777" w:rsidR="007268BC" w:rsidRDefault="007268BC" w:rsidP="007268BC">
          <w:pPr>
            <w:pStyle w:val="Footer"/>
            <w:jc w:val="left"/>
          </w:pPr>
        </w:p>
      </w:tc>
      <w:tc>
        <w:tcPr>
          <w:tcW w:w="3162" w:type="dxa"/>
          <w:vAlign w:val="center"/>
        </w:tcPr>
        <w:p w14:paraId="00EAA0AD" w14:textId="77777777" w:rsidR="007268BC" w:rsidRDefault="007268BC" w:rsidP="00F53BF3">
          <w:pPr>
            <w:pStyle w:val="Footer"/>
            <w:jc w:val="right"/>
          </w:pPr>
        </w:p>
      </w:tc>
    </w:tr>
    <w:tr w:rsidR="009963AE" w14:paraId="59A18F10" w14:textId="77777777" w:rsidTr="00F41A7A">
      <w:trPr>
        <w:trHeight w:val="149"/>
      </w:trPr>
      <w:tc>
        <w:tcPr>
          <w:tcW w:w="3341" w:type="dxa"/>
        </w:tcPr>
        <w:p w14:paraId="04897E35" w14:textId="77777777" w:rsidR="009963AE" w:rsidRDefault="009963AE" w:rsidP="007268BC">
          <w:pPr>
            <w:pStyle w:val="Footer"/>
            <w:jc w:val="left"/>
          </w:pPr>
        </w:p>
      </w:tc>
      <w:tc>
        <w:tcPr>
          <w:tcW w:w="3135" w:type="dxa"/>
          <w:vAlign w:val="center"/>
        </w:tcPr>
        <w:p w14:paraId="29BB7572" w14:textId="77777777" w:rsidR="009963AE" w:rsidRDefault="009963AE" w:rsidP="007268BC">
          <w:pPr>
            <w:pStyle w:val="Footer"/>
            <w:jc w:val="left"/>
          </w:pPr>
        </w:p>
      </w:tc>
      <w:tc>
        <w:tcPr>
          <w:tcW w:w="3162" w:type="dxa"/>
          <w:vAlign w:val="center"/>
        </w:tcPr>
        <w:p w14:paraId="1795671D" w14:textId="77777777" w:rsidR="009963AE" w:rsidRDefault="009963AE" w:rsidP="007268BC">
          <w:pPr>
            <w:pStyle w:val="Footer"/>
            <w:jc w:val="right"/>
          </w:pPr>
        </w:p>
      </w:tc>
    </w:tr>
  </w:tbl>
  <w:p w14:paraId="25FA3640" w14:textId="77777777" w:rsidR="005C53B6" w:rsidRPr="007501C9" w:rsidRDefault="005B6063" w:rsidP="007501C9">
    <w:pPr>
      <w:pStyle w:val="Header"/>
      <w:rPr>
        <w:rFonts w:ascii="Tahoma" w:hAnsi="Tahoma" w:cs="Tahoma"/>
        <w:b/>
        <w:color w:val="000000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D172F5" wp14:editId="5E341CA2">
              <wp:simplePos x="0" y="0"/>
              <wp:positionH relativeFrom="column">
                <wp:posOffset>2404534</wp:posOffset>
              </wp:positionH>
              <wp:positionV relativeFrom="paragraph">
                <wp:posOffset>-614680</wp:posOffset>
              </wp:positionV>
              <wp:extent cx="3698578" cy="564515"/>
              <wp:effectExtent l="0" t="0" r="0" b="698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98578" cy="564515"/>
                        <a:chOff x="0" y="0"/>
                        <a:chExt cx="3698578" cy="564515"/>
                      </a:xfrm>
                    </wpg:grpSpPr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33" t="13510" r="61644" b="35462"/>
                        <a:stretch/>
                      </pic:blipFill>
                      <pic:spPr bwMode="auto">
                        <a:xfrm>
                          <a:off x="2607013" y="0"/>
                          <a:ext cx="1091565" cy="564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 descr="C:\Users\connie.wilson\AppData\Local\Microsoft\Windows\INetCache\Content.Word\STEM Courage 3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16732"/>
                          <a:ext cx="147828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592CFC" id="Group 10" o:spid="_x0000_s1026" style="position:absolute;margin-left:189.35pt;margin-top:-48.4pt;width:291.25pt;height:44.45pt;z-index:251659264;mso-width-relative:margin;mso-height-relative:margin" coordsize="36985,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left:26070;width:10915;height:5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">
                <v:imagedata r:id="rId3" o:title="" croptop="8854f" cropbottom="23240f" cropleft="5920f" cropright="40399f"/>
                <v:path arrowok="t"/>
              </v:shape>
              <v:shape id="Picture 12" o:spid="_x0000_s1028" type="#_x0000_t75" style="position:absolute;top:1167;width:14782;height:4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">
                <v:imagedata r:id="rId4" o:title="STEM Courage 3"/>
                <v:path arrowok="t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19"/>
      <w:gridCol w:w="4819"/>
    </w:tblGrid>
    <w:tr w:rsidR="009963AE" w14:paraId="519B9DBF" w14:textId="77777777" w:rsidTr="00CD1228">
      <w:trPr>
        <w:trHeight w:val="340"/>
      </w:trPr>
      <w:tc>
        <w:tcPr>
          <w:tcW w:w="9638" w:type="dxa"/>
          <w:gridSpan w:val="2"/>
          <w:vAlign w:val="bottom"/>
        </w:tcPr>
        <w:p w14:paraId="2310B1F8" w14:textId="77777777" w:rsidR="00C91DF9" w:rsidRDefault="00C91DF9" w:rsidP="008D017B">
          <w:pPr>
            <w:pStyle w:val="Footer"/>
            <w:jc w:val="right"/>
          </w:pPr>
        </w:p>
        <w:p w14:paraId="52884A6A" w14:textId="77777777" w:rsidR="009963AE" w:rsidRDefault="00000000" w:rsidP="006472E5">
          <w:pPr>
            <w:pStyle w:val="Footer"/>
            <w:jc w:val="right"/>
            <w:rPr>
              <w:noProof/>
              <w:lang w:eastAsia="en-GB"/>
            </w:rPr>
          </w:pPr>
          <w:sdt>
            <w:sdtPr>
              <w:alias w:val="Do not delete"/>
              <w:tag w:val="Do not delete"/>
              <w:id w:val="-1749189803"/>
              <w:lock w:val="sdtLocked"/>
              <w:placeholder>
                <w:docPart w:val="8F9E0098EBBC48E28C2F997CA1A0A430"/>
              </w:placeholder>
              <w:showingPlcHdr/>
            </w:sdtPr>
            <w:sdtContent>
              <w:r w:rsidR="00A6784B" w:rsidRPr="001B39DE">
                <w:rPr>
                  <w:rStyle w:val="PlaceholderText"/>
                </w:rPr>
                <w:t xml:space="preserve"> </w:t>
              </w:r>
            </w:sdtContent>
          </w:sdt>
        </w:p>
      </w:tc>
    </w:tr>
    <w:tr w:rsidR="006472E5" w14:paraId="16E559B8" w14:textId="77777777" w:rsidTr="005F3514">
      <w:trPr>
        <w:trHeight w:val="413"/>
      </w:trPr>
      <w:tc>
        <w:tcPr>
          <w:tcW w:w="4819" w:type="dxa"/>
          <w:vAlign w:val="bottom"/>
        </w:tcPr>
        <w:p w14:paraId="59FF8F0A" w14:textId="55971B1D" w:rsidR="006472E5" w:rsidRDefault="009C1005" w:rsidP="002C33C4">
          <w:pPr>
            <w:pStyle w:val="Footer"/>
            <w:jc w:val="left"/>
          </w:pPr>
          <w:r>
            <w:t xml:space="preserve">©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B38D8">
            <w:rPr>
              <w:noProof/>
            </w:rPr>
            <w:t>2024</w:t>
          </w:r>
          <w:r>
            <w:fldChar w:fldCharType="end"/>
          </w:r>
          <w:r w:rsidRPr="00927384">
            <w:t xml:space="preserve"> BAE Systems.  </w:t>
          </w:r>
          <w:r>
            <w:br/>
            <w:t>All Rights Reserved</w:t>
          </w:r>
        </w:p>
      </w:tc>
      <w:tc>
        <w:tcPr>
          <w:tcW w:w="4819" w:type="dxa"/>
          <w:vAlign w:val="center"/>
        </w:tcPr>
        <w:p w14:paraId="3C1F46A1" w14:textId="77777777" w:rsidR="006472E5" w:rsidRDefault="006472E5" w:rsidP="006472E5">
          <w:pPr>
            <w:pStyle w:val="Footer"/>
            <w:jc w:val="right"/>
          </w:pPr>
        </w:p>
      </w:tc>
    </w:tr>
    <w:tr w:rsidR="009963AE" w14:paraId="2902D226" w14:textId="77777777" w:rsidTr="00CE2AA4">
      <w:trPr>
        <w:trHeight w:val="170"/>
      </w:trPr>
      <w:sdt>
        <w:sdtPr>
          <w:rPr>
            <w:noProof/>
            <w:lang w:eastAsia="en-GB"/>
          </w:rPr>
          <w:alias w:val="Do not delete"/>
          <w:tag w:val="Do not delete"/>
          <w:id w:val="-639656339"/>
          <w:lock w:val="sdtLocked"/>
          <w:placeholder>
            <w:docPart w:val="D0D04FACD2034175A6FEF42FD783B2E8"/>
          </w:placeholder>
          <w:showingPlcHdr/>
        </w:sdtPr>
        <w:sdtContent>
          <w:tc>
            <w:tcPr>
              <w:tcW w:w="9638" w:type="dxa"/>
              <w:gridSpan w:val="2"/>
              <w:vAlign w:val="bottom"/>
            </w:tcPr>
            <w:p w14:paraId="77AFA967" w14:textId="77777777" w:rsidR="009963AE" w:rsidRDefault="00A6784B" w:rsidP="006472E5">
              <w:pPr>
                <w:pStyle w:val="Footer"/>
                <w:jc w:val="right"/>
                <w:rPr>
                  <w:noProof/>
                  <w:lang w:eastAsia="en-GB"/>
                </w:rPr>
              </w:pPr>
              <w:r w:rsidRPr="001B39DE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6C44CDD9" w14:textId="77777777" w:rsidR="00975D24" w:rsidRDefault="00975D24" w:rsidP="00DD22DC">
    <w:pPr>
      <w:pStyle w:val="Footer"/>
    </w:pPr>
  </w:p>
  <w:p w14:paraId="2699FA11" w14:textId="77777777" w:rsidR="002458F0" w:rsidRPr="007501C9" w:rsidRDefault="002458F0" w:rsidP="0092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8DE2" w14:textId="77777777" w:rsidR="00FB0AAA" w:rsidRDefault="00FB0AAA" w:rsidP="00397D87">
      <w:pPr>
        <w:spacing w:after="0" w:line="240" w:lineRule="auto"/>
      </w:pPr>
      <w:r>
        <w:separator/>
      </w:r>
    </w:p>
  </w:footnote>
  <w:footnote w:type="continuationSeparator" w:id="0">
    <w:p w14:paraId="6D596083" w14:textId="77777777" w:rsidR="00FB0AAA" w:rsidRDefault="00FB0AAA" w:rsidP="00397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BB33" w14:textId="77777777" w:rsidR="00C91DF9" w:rsidRDefault="00C91DF9" w:rsidP="008D017B">
    <w:pPr>
      <w:pStyle w:val="Header"/>
    </w:pPr>
  </w:p>
  <w:p w14:paraId="09F97C0E" w14:textId="77777777" w:rsidR="005C53B6" w:rsidRPr="002D6438" w:rsidRDefault="00000000" w:rsidP="002D6438">
    <w:pPr>
      <w:pStyle w:val="Header"/>
    </w:pPr>
    <w:sdt>
      <w:sdtPr>
        <w:alias w:val="Do not delete"/>
        <w:tag w:val="Do not delete"/>
        <w:id w:val="304739655"/>
        <w:lock w:val="sdtLocked"/>
        <w:showingPlcHdr/>
      </w:sdtPr>
      <w:sdtContent>
        <w:r w:rsidR="001E2599" w:rsidRPr="001B39DE">
          <w:rPr>
            <w:rStyle w:val="PlaceholderText"/>
          </w:rPr>
          <w:t xml:space="preserve"> </w:t>
        </w:r>
      </w:sdtContent>
    </w:sdt>
  </w:p>
  <w:p w14:paraId="4318E779" w14:textId="77777777" w:rsidR="006472E5" w:rsidRDefault="00927384" w:rsidP="006472E5">
    <w:pPr>
      <w:pStyle w:val="Header"/>
    </w:pPr>
    <w:r w:rsidRPr="00927384">
      <w:t>insert any additional header information required on this line or below (or delete</w:t>
    </w:r>
    <w:r>
      <w:t>)</w:t>
    </w:r>
  </w:p>
  <w:sdt>
    <w:sdtPr>
      <w:alias w:val="Do not delete"/>
      <w:tag w:val="Do not delete"/>
      <w:id w:val="792558387"/>
      <w:lock w:val="sdtLocked"/>
      <w:placeholder>
        <w:docPart w:val="71FB7E559B6E4CBCAB4F7A9A0BE87050"/>
      </w:placeholder>
      <w:showingPlcHdr/>
    </w:sdtPr>
    <w:sdtContent>
      <w:p w14:paraId="2D74E440" w14:textId="77777777" w:rsidR="007268BC" w:rsidRPr="002D6438" w:rsidRDefault="001E2599" w:rsidP="007268BC">
        <w:pPr>
          <w:pStyle w:val="Header"/>
          <w:spacing w:after="400"/>
        </w:pPr>
        <w:r w:rsidRPr="001B39DE">
          <w:rPr>
            <w:rStyle w:val="PlaceholderText"/>
          </w:rPr>
          <w:t xml:space="preserve">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EC3" w14:textId="77777777" w:rsidR="00C91DF9" w:rsidRDefault="00C91DF9" w:rsidP="00035BC7">
    <w:pPr>
      <w:pStyle w:val="Header"/>
    </w:pPr>
  </w:p>
  <w:p w14:paraId="67C676C3" w14:textId="77777777" w:rsidR="002D6438" w:rsidRDefault="00000000" w:rsidP="00F53BF3">
    <w:pPr>
      <w:pStyle w:val="Header"/>
      <w:jc w:val="left"/>
    </w:pPr>
    <w:sdt>
      <w:sdtPr>
        <w:alias w:val="Do not delete"/>
        <w:tag w:val="Do not delete"/>
        <w:id w:val="-1243484864"/>
        <w:lock w:val="sdtLocked"/>
        <w:placeholder>
          <w:docPart w:val="2E3D4C440C154CF3A46471469A81EB74"/>
        </w:placeholder>
        <w:showingPlcHdr/>
      </w:sdtPr>
      <w:sdtContent>
        <w:r w:rsidR="00F53BF3" w:rsidRPr="00E94809">
          <w:rPr>
            <w:rStyle w:val="PlaceholderText"/>
          </w:rPr>
          <w:t xml:space="preserve"> </w:t>
        </w:r>
      </w:sdtContent>
    </w:sdt>
  </w:p>
  <w:sdt>
    <w:sdtPr>
      <w:alias w:val="Do Not Delete"/>
      <w:tag w:val="Do Not Delete"/>
      <w:id w:val="-1625458592"/>
      <w:lock w:val="sdtLocked"/>
      <w:placeholder>
        <w:docPart w:val="B8F89D72124046E09E1F49556AB18608"/>
      </w:placeholder>
      <w:showingPlcHdr/>
    </w:sdtPr>
    <w:sdtContent>
      <w:p w14:paraId="43C71492" w14:textId="77777777" w:rsidR="001C3948" w:rsidRPr="00B92BF6" w:rsidRDefault="00A6784B" w:rsidP="001C3948">
        <w:pPr>
          <w:pStyle w:val="Header"/>
          <w:spacing w:after="400"/>
        </w:pPr>
        <w:r w:rsidRPr="001B39DE">
          <w:rPr>
            <w:rStyle w:val="PlaceholderText"/>
          </w:rPr>
          <w:t xml:space="preserve">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77C0" w14:textId="77777777" w:rsidR="00C91DF9" w:rsidRDefault="00C91DF9" w:rsidP="008D017B">
    <w:pPr>
      <w:pStyle w:val="Header"/>
    </w:pPr>
  </w:p>
  <w:p w14:paraId="3D96BA98" w14:textId="77777777" w:rsidR="002B39F2" w:rsidRPr="002D6438" w:rsidRDefault="00000000" w:rsidP="002D6438">
    <w:pPr>
      <w:pStyle w:val="Header"/>
    </w:pPr>
    <w:sdt>
      <w:sdtPr>
        <w:alias w:val="Do not delete"/>
        <w:tag w:val="Do not delete"/>
        <w:id w:val="1024518116"/>
        <w:lock w:val="sdtLocked"/>
        <w:placeholder>
          <w:docPart w:val="BB11A13CB99443C083B391E543029691"/>
        </w:placeholder>
        <w:showingPlcHdr/>
      </w:sdtPr>
      <w:sdtContent>
        <w:r w:rsidR="00A6784B" w:rsidRPr="001B39DE">
          <w:rPr>
            <w:rStyle w:val="PlaceholderText"/>
          </w:rPr>
          <w:t xml:space="preserve"> </w:t>
        </w:r>
      </w:sdtContent>
    </w:sdt>
  </w:p>
  <w:sdt>
    <w:sdtPr>
      <w:alias w:val="Do Not Delete"/>
      <w:tag w:val="Do Not Delete"/>
      <w:id w:val="2075850551"/>
      <w:lock w:val="sdtLocked"/>
      <w:placeholder>
        <w:docPart w:val="EEC3408B675A43E48F6BE7902B5A1932"/>
      </w:placeholder>
      <w:showingPlcHdr/>
    </w:sdtPr>
    <w:sdtContent>
      <w:p w14:paraId="5A813BC0" w14:textId="77777777" w:rsidR="00E347BC" w:rsidRDefault="001E2599" w:rsidP="005622CC">
        <w:pPr>
          <w:pStyle w:val="Header"/>
          <w:spacing w:after="800"/>
        </w:pPr>
        <w:r w:rsidRPr="001B39DE">
          <w:rPr>
            <w:rStyle w:val="PlaceholderText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45A"/>
    <w:multiLevelType w:val="hybridMultilevel"/>
    <w:tmpl w:val="57245A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65D46"/>
    <w:multiLevelType w:val="hybridMultilevel"/>
    <w:tmpl w:val="FECC6D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F7C4D"/>
    <w:multiLevelType w:val="multilevel"/>
    <w:tmpl w:val="1C56850C"/>
    <w:styleLink w:val="ListHeadings"/>
    <w:lvl w:ilvl="0">
      <w:start w:val="1"/>
      <w:numFmt w:val="decimal"/>
      <w:lvlText w:val="%1."/>
      <w:lvlJc w:val="left"/>
      <w:pPr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</w:abstractNum>
  <w:abstractNum w:abstractNumId="3" w15:restartNumberingAfterBreak="0">
    <w:nsid w:val="1AD93C9D"/>
    <w:multiLevelType w:val="multilevel"/>
    <w:tmpl w:val="C086872E"/>
    <w:styleLink w:val="ListContinues"/>
    <w:lvl w:ilvl="0">
      <w:start w:val="1"/>
      <w:numFmt w:val="none"/>
      <w:pStyle w:val="ListContinue"/>
      <w:suff w:val="nothing"/>
      <w:lvlText w:val=""/>
      <w:lvlJc w:val="left"/>
      <w:pPr>
        <w:ind w:left="34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53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</w:abstractNum>
  <w:abstractNum w:abstractNumId="4" w15:restartNumberingAfterBreak="0">
    <w:nsid w:val="1B5F409C"/>
    <w:multiLevelType w:val="multilevel"/>
    <w:tmpl w:val="360E1462"/>
    <w:styleLink w:val="ListBullets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  <w:color w:val="007383" w:themeColor="accent1"/>
      </w:rPr>
    </w:lvl>
    <w:lvl w:ilvl="1">
      <w:start w:val="1"/>
      <w:numFmt w:val="bullet"/>
      <w:pStyle w:val="ListBulletIndent"/>
      <w:lvlText w:val="‒"/>
      <w:lvlJc w:val="left"/>
      <w:pPr>
        <w:ind w:left="680" w:hanging="340"/>
      </w:pPr>
      <w:rPr>
        <w:rFonts w:ascii="Arial" w:hAnsi="Arial" w:hint="default"/>
        <w:color w:val="007383" w:themeColor="accent1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007383" w:themeColor="accent1"/>
      </w:rPr>
    </w:lvl>
    <w:lvl w:ilvl="3">
      <w:start w:val="1"/>
      <w:numFmt w:val="bullet"/>
      <w:lvlText w:val="‒"/>
      <w:lvlJc w:val="left"/>
      <w:pPr>
        <w:ind w:left="1361" w:hanging="340"/>
      </w:pPr>
      <w:rPr>
        <w:rFonts w:ascii="Arial" w:hAnsi="Arial" w:hint="default"/>
        <w:color w:val="007383" w:themeColor="accent1"/>
      </w:rPr>
    </w:lvl>
    <w:lvl w:ilvl="4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</w:abstractNum>
  <w:abstractNum w:abstractNumId="5" w15:restartNumberingAfterBreak="0">
    <w:nsid w:val="1EE164A3"/>
    <w:multiLevelType w:val="hybridMultilevel"/>
    <w:tmpl w:val="346A41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E1A28"/>
    <w:multiLevelType w:val="hybridMultilevel"/>
    <w:tmpl w:val="8B909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13EA4"/>
    <w:multiLevelType w:val="hybridMultilevel"/>
    <w:tmpl w:val="12C09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E6525"/>
    <w:multiLevelType w:val="hybridMultilevel"/>
    <w:tmpl w:val="127C95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A5595"/>
    <w:multiLevelType w:val="multilevel"/>
    <w:tmpl w:val="9BDE2DEA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36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361" w:firstLine="0"/>
      </w:pPr>
      <w:rPr>
        <w:rFonts w:hint="default"/>
      </w:rPr>
    </w:lvl>
  </w:abstractNum>
  <w:abstractNum w:abstractNumId="10" w15:restartNumberingAfterBreak="0">
    <w:nsid w:val="333E1FF0"/>
    <w:multiLevelType w:val="hybridMultilevel"/>
    <w:tmpl w:val="131C9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5429F"/>
    <w:multiLevelType w:val="hybridMultilevel"/>
    <w:tmpl w:val="1966B62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A2834"/>
    <w:multiLevelType w:val="hybridMultilevel"/>
    <w:tmpl w:val="A296CC7C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766CC1"/>
    <w:multiLevelType w:val="hybridMultilevel"/>
    <w:tmpl w:val="AED24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217DA"/>
    <w:multiLevelType w:val="hybridMultilevel"/>
    <w:tmpl w:val="78A82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122F5"/>
    <w:multiLevelType w:val="hybridMultilevel"/>
    <w:tmpl w:val="A438A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37C47"/>
    <w:multiLevelType w:val="multilevel"/>
    <w:tmpl w:val="97BEF938"/>
    <w:lvl w:ilvl="0">
      <w:start w:val="1"/>
      <w:numFmt w:val="decimal"/>
      <w:pStyle w:val="ListHeading1"/>
      <w:lvlText w:val="%1."/>
      <w:lvlJc w:val="left"/>
      <w:pPr>
        <w:ind w:left="992" w:hanging="992"/>
      </w:pPr>
      <w:rPr>
        <w:rFonts w:hint="default"/>
      </w:rPr>
    </w:lvl>
    <w:lvl w:ilvl="1">
      <w:start w:val="1"/>
      <w:numFmt w:val="decimal"/>
      <w:pStyle w:val="ListHeading2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ListHeading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992" w:hanging="992"/>
      </w:pPr>
      <w:rPr>
        <w:rFonts w:hint="default"/>
      </w:rPr>
    </w:lvl>
  </w:abstractNum>
  <w:abstractNum w:abstractNumId="17" w15:restartNumberingAfterBreak="0">
    <w:nsid w:val="3FC94DAB"/>
    <w:multiLevelType w:val="hybridMultilevel"/>
    <w:tmpl w:val="A5B24FC6"/>
    <w:lvl w:ilvl="0" w:tplc="168E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C5155"/>
    <w:multiLevelType w:val="hybridMultilevel"/>
    <w:tmpl w:val="F4924780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66039D"/>
    <w:multiLevelType w:val="hybridMultilevel"/>
    <w:tmpl w:val="E77ABA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147645E"/>
    <w:multiLevelType w:val="multilevel"/>
    <w:tmpl w:val="C086872E"/>
    <w:numStyleLink w:val="ListContinues"/>
  </w:abstractNum>
  <w:abstractNum w:abstractNumId="21" w15:restartNumberingAfterBreak="0">
    <w:nsid w:val="51A03D1A"/>
    <w:multiLevelType w:val="hybridMultilevel"/>
    <w:tmpl w:val="1108DB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F56D2"/>
    <w:multiLevelType w:val="hybridMultilevel"/>
    <w:tmpl w:val="E0A82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575FD"/>
    <w:multiLevelType w:val="hybridMultilevel"/>
    <w:tmpl w:val="E77ABA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D92295"/>
    <w:multiLevelType w:val="hybridMultilevel"/>
    <w:tmpl w:val="2376D844"/>
    <w:lvl w:ilvl="0" w:tplc="2304B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A92DAC"/>
    <w:multiLevelType w:val="hybridMultilevel"/>
    <w:tmpl w:val="9656E8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A027B"/>
    <w:multiLevelType w:val="hybridMultilevel"/>
    <w:tmpl w:val="BEC05BE4"/>
    <w:lvl w:ilvl="0" w:tplc="2304B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9D6DC2"/>
    <w:multiLevelType w:val="hybridMultilevel"/>
    <w:tmpl w:val="FC9C811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FB85545"/>
    <w:multiLevelType w:val="hybridMultilevel"/>
    <w:tmpl w:val="9D52040E"/>
    <w:lvl w:ilvl="0" w:tplc="1B526D6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164E0D"/>
    <w:multiLevelType w:val="hybridMultilevel"/>
    <w:tmpl w:val="5762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277E0"/>
    <w:multiLevelType w:val="hybridMultilevel"/>
    <w:tmpl w:val="42F64358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861B00"/>
    <w:multiLevelType w:val="hybridMultilevel"/>
    <w:tmpl w:val="2376D844"/>
    <w:lvl w:ilvl="0" w:tplc="2304B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6A4682"/>
    <w:multiLevelType w:val="hybridMultilevel"/>
    <w:tmpl w:val="76E6C5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A7A06"/>
    <w:multiLevelType w:val="hybridMultilevel"/>
    <w:tmpl w:val="5F34EB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084D41"/>
    <w:multiLevelType w:val="hybridMultilevel"/>
    <w:tmpl w:val="E77ABA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0011E65"/>
    <w:multiLevelType w:val="hybridMultilevel"/>
    <w:tmpl w:val="90F81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6518698">
    <w:abstractNumId w:val="2"/>
  </w:num>
  <w:num w:numId="2" w16cid:durableId="117529027">
    <w:abstractNumId w:val="4"/>
  </w:num>
  <w:num w:numId="3" w16cid:durableId="768351398">
    <w:abstractNumId w:val="9"/>
  </w:num>
  <w:num w:numId="4" w16cid:durableId="2086148021">
    <w:abstractNumId w:val="3"/>
  </w:num>
  <w:num w:numId="5" w16cid:durableId="2071684456">
    <w:abstractNumId w:val="20"/>
  </w:num>
  <w:num w:numId="6" w16cid:durableId="1904095389">
    <w:abstractNumId w:val="16"/>
  </w:num>
  <w:num w:numId="7" w16cid:durableId="640772191">
    <w:abstractNumId w:val="9"/>
  </w:num>
  <w:num w:numId="8" w16cid:durableId="686174928">
    <w:abstractNumId w:val="29"/>
  </w:num>
  <w:num w:numId="9" w16cid:durableId="1211267653">
    <w:abstractNumId w:val="27"/>
  </w:num>
  <w:num w:numId="10" w16cid:durableId="1569995830">
    <w:abstractNumId w:val="34"/>
  </w:num>
  <w:num w:numId="11" w16cid:durableId="671177922">
    <w:abstractNumId w:val="23"/>
  </w:num>
  <w:num w:numId="12" w16cid:durableId="573198561">
    <w:abstractNumId w:val="19"/>
  </w:num>
  <w:num w:numId="13" w16cid:durableId="362949325">
    <w:abstractNumId w:val="17"/>
  </w:num>
  <w:num w:numId="14" w16cid:durableId="1848787470">
    <w:abstractNumId w:val="13"/>
  </w:num>
  <w:num w:numId="15" w16cid:durableId="1905988537">
    <w:abstractNumId w:val="1"/>
  </w:num>
  <w:num w:numId="16" w16cid:durableId="1256862623">
    <w:abstractNumId w:val="5"/>
  </w:num>
  <w:num w:numId="17" w16cid:durableId="438989046">
    <w:abstractNumId w:val="24"/>
  </w:num>
  <w:num w:numId="18" w16cid:durableId="1561283155">
    <w:abstractNumId w:val="33"/>
  </w:num>
  <w:num w:numId="19" w16cid:durableId="1926842082">
    <w:abstractNumId w:val="6"/>
  </w:num>
  <w:num w:numId="20" w16cid:durableId="19668911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0674337">
    <w:abstractNumId w:val="30"/>
  </w:num>
  <w:num w:numId="22" w16cid:durableId="345450839">
    <w:abstractNumId w:val="18"/>
  </w:num>
  <w:num w:numId="23" w16cid:durableId="664741401">
    <w:abstractNumId w:val="12"/>
  </w:num>
  <w:num w:numId="24" w16cid:durableId="2091656450">
    <w:abstractNumId w:val="7"/>
  </w:num>
  <w:num w:numId="25" w16cid:durableId="1803183642">
    <w:abstractNumId w:val="35"/>
  </w:num>
  <w:num w:numId="26" w16cid:durableId="1550917503">
    <w:abstractNumId w:val="26"/>
  </w:num>
  <w:num w:numId="27" w16cid:durableId="1625312532">
    <w:abstractNumId w:val="0"/>
  </w:num>
  <w:num w:numId="28" w16cid:durableId="1914928496">
    <w:abstractNumId w:val="15"/>
  </w:num>
  <w:num w:numId="29" w16cid:durableId="1900093655">
    <w:abstractNumId w:val="22"/>
  </w:num>
  <w:num w:numId="30" w16cid:durableId="1695307619">
    <w:abstractNumId w:val="31"/>
  </w:num>
  <w:num w:numId="31" w16cid:durableId="1519659643">
    <w:abstractNumId w:val="10"/>
  </w:num>
  <w:num w:numId="32" w16cid:durableId="1982537209">
    <w:abstractNumId w:val="11"/>
  </w:num>
  <w:num w:numId="33" w16cid:durableId="542451434">
    <w:abstractNumId w:val="28"/>
  </w:num>
  <w:num w:numId="34" w16cid:durableId="1575120121">
    <w:abstractNumId w:val="8"/>
  </w:num>
  <w:num w:numId="35" w16cid:durableId="1080523407">
    <w:abstractNumId w:val="21"/>
  </w:num>
  <w:num w:numId="36" w16cid:durableId="949245166">
    <w:abstractNumId w:val="25"/>
  </w:num>
  <w:num w:numId="37" w16cid:durableId="294681988">
    <w:abstractNumId w:val="32"/>
  </w:num>
  <w:num w:numId="38" w16cid:durableId="1708680559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DF9"/>
    <w:rsid w:val="000017A3"/>
    <w:rsid w:val="00011CC5"/>
    <w:rsid w:val="00012726"/>
    <w:rsid w:val="000222C8"/>
    <w:rsid w:val="00023011"/>
    <w:rsid w:val="00035BC7"/>
    <w:rsid w:val="00041D4A"/>
    <w:rsid w:val="00043F16"/>
    <w:rsid w:val="000461C5"/>
    <w:rsid w:val="000508D6"/>
    <w:rsid w:val="00065DF0"/>
    <w:rsid w:val="00085406"/>
    <w:rsid w:val="000B1C75"/>
    <w:rsid w:val="000B67A8"/>
    <w:rsid w:val="000C2908"/>
    <w:rsid w:val="000D1809"/>
    <w:rsid w:val="000D773B"/>
    <w:rsid w:val="000F3755"/>
    <w:rsid w:val="000F510D"/>
    <w:rsid w:val="0010586E"/>
    <w:rsid w:val="00114CAC"/>
    <w:rsid w:val="001468F9"/>
    <w:rsid w:val="00151B03"/>
    <w:rsid w:val="0016453C"/>
    <w:rsid w:val="0016563C"/>
    <w:rsid w:val="001845B2"/>
    <w:rsid w:val="00196404"/>
    <w:rsid w:val="001A0FD6"/>
    <w:rsid w:val="001A76FE"/>
    <w:rsid w:val="001B1E6A"/>
    <w:rsid w:val="001B373C"/>
    <w:rsid w:val="001B41D5"/>
    <w:rsid w:val="001B62ED"/>
    <w:rsid w:val="001B7BE8"/>
    <w:rsid w:val="001C3948"/>
    <w:rsid w:val="001D0709"/>
    <w:rsid w:val="001D40D7"/>
    <w:rsid w:val="001D76D8"/>
    <w:rsid w:val="001E204E"/>
    <w:rsid w:val="001E2599"/>
    <w:rsid w:val="001F5975"/>
    <w:rsid w:val="001F5A75"/>
    <w:rsid w:val="002061E8"/>
    <w:rsid w:val="00220715"/>
    <w:rsid w:val="002212DC"/>
    <w:rsid w:val="002454A7"/>
    <w:rsid w:val="002458F0"/>
    <w:rsid w:val="002506DB"/>
    <w:rsid w:val="00252051"/>
    <w:rsid w:val="0026771E"/>
    <w:rsid w:val="002808FF"/>
    <w:rsid w:val="002823DB"/>
    <w:rsid w:val="00284BA4"/>
    <w:rsid w:val="002874E1"/>
    <w:rsid w:val="00293B85"/>
    <w:rsid w:val="002A15DC"/>
    <w:rsid w:val="002A23EF"/>
    <w:rsid w:val="002B1E21"/>
    <w:rsid w:val="002B2799"/>
    <w:rsid w:val="002B39F2"/>
    <w:rsid w:val="002B3A47"/>
    <w:rsid w:val="002C2CE2"/>
    <w:rsid w:val="002C33C4"/>
    <w:rsid w:val="002D3115"/>
    <w:rsid w:val="002D3BA3"/>
    <w:rsid w:val="002D5E3D"/>
    <w:rsid w:val="002D6438"/>
    <w:rsid w:val="002E0A9C"/>
    <w:rsid w:val="002E7814"/>
    <w:rsid w:val="002F617D"/>
    <w:rsid w:val="00323338"/>
    <w:rsid w:val="00325C21"/>
    <w:rsid w:val="003424FE"/>
    <w:rsid w:val="00354DE2"/>
    <w:rsid w:val="00357381"/>
    <w:rsid w:val="00357804"/>
    <w:rsid w:val="00360BB0"/>
    <w:rsid w:val="00361331"/>
    <w:rsid w:val="003666E0"/>
    <w:rsid w:val="00372A28"/>
    <w:rsid w:val="003765CA"/>
    <w:rsid w:val="00382608"/>
    <w:rsid w:val="0039675B"/>
    <w:rsid w:val="00397D87"/>
    <w:rsid w:val="003A209B"/>
    <w:rsid w:val="003B44C6"/>
    <w:rsid w:val="003C137E"/>
    <w:rsid w:val="003C15DD"/>
    <w:rsid w:val="003C4746"/>
    <w:rsid w:val="003C499F"/>
    <w:rsid w:val="003C5FAB"/>
    <w:rsid w:val="003D7866"/>
    <w:rsid w:val="003E0403"/>
    <w:rsid w:val="003E447B"/>
    <w:rsid w:val="003E4A8C"/>
    <w:rsid w:val="003E71CE"/>
    <w:rsid w:val="003F7ED0"/>
    <w:rsid w:val="004001DA"/>
    <w:rsid w:val="00403AB1"/>
    <w:rsid w:val="0040621F"/>
    <w:rsid w:val="0041044E"/>
    <w:rsid w:val="00422833"/>
    <w:rsid w:val="00431F5F"/>
    <w:rsid w:val="00434041"/>
    <w:rsid w:val="004412E2"/>
    <w:rsid w:val="004478DB"/>
    <w:rsid w:val="004527EE"/>
    <w:rsid w:val="00453069"/>
    <w:rsid w:val="00464E42"/>
    <w:rsid w:val="00472124"/>
    <w:rsid w:val="00473962"/>
    <w:rsid w:val="004B2EC1"/>
    <w:rsid w:val="004C1671"/>
    <w:rsid w:val="004C72F1"/>
    <w:rsid w:val="004E4E8E"/>
    <w:rsid w:val="004E560C"/>
    <w:rsid w:val="004E6FE7"/>
    <w:rsid w:val="004F02B9"/>
    <w:rsid w:val="004F4299"/>
    <w:rsid w:val="004F749D"/>
    <w:rsid w:val="00504DDA"/>
    <w:rsid w:val="005143A8"/>
    <w:rsid w:val="00521FE9"/>
    <w:rsid w:val="00522E3C"/>
    <w:rsid w:val="0053075B"/>
    <w:rsid w:val="0053419F"/>
    <w:rsid w:val="005622CC"/>
    <w:rsid w:val="00587579"/>
    <w:rsid w:val="00587A7C"/>
    <w:rsid w:val="00590403"/>
    <w:rsid w:val="00596795"/>
    <w:rsid w:val="005A1C77"/>
    <w:rsid w:val="005A730F"/>
    <w:rsid w:val="005B08F7"/>
    <w:rsid w:val="005B2131"/>
    <w:rsid w:val="005B3A02"/>
    <w:rsid w:val="005B6063"/>
    <w:rsid w:val="005C377E"/>
    <w:rsid w:val="005C53B6"/>
    <w:rsid w:val="005D3751"/>
    <w:rsid w:val="005D7F0C"/>
    <w:rsid w:val="005E0060"/>
    <w:rsid w:val="005E66E5"/>
    <w:rsid w:val="005F3514"/>
    <w:rsid w:val="005F7EA7"/>
    <w:rsid w:val="0060723F"/>
    <w:rsid w:val="00607815"/>
    <w:rsid w:val="00623640"/>
    <w:rsid w:val="00624030"/>
    <w:rsid w:val="00627F70"/>
    <w:rsid w:val="00633CF9"/>
    <w:rsid w:val="00635E24"/>
    <w:rsid w:val="006472E5"/>
    <w:rsid w:val="00647B22"/>
    <w:rsid w:val="00654F65"/>
    <w:rsid w:val="00663FB7"/>
    <w:rsid w:val="0066571B"/>
    <w:rsid w:val="00674183"/>
    <w:rsid w:val="00680C48"/>
    <w:rsid w:val="00697304"/>
    <w:rsid w:val="00697731"/>
    <w:rsid w:val="006A144F"/>
    <w:rsid w:val="006A39E1"/>
    <w:rsid w:val="006A4872"/>
    <w:rsid w:val="006B3F43"/>
    <w:rsid w:val="006C245B"/>
    <w:rsid w:val="006C2C4B"/>
    <w:rsid w:val="006D03C1"/>
    <w:rsid w:val="00705AE7"/>
    <w:rsid w:val="00706416"/>
    <w:rsid w:val="00713F91"/>
    <w:rsid w:val="0071734C"/>
    <w:rsid w:val="007268BC"/>
    <w:rsid w:val="00731514"/>
    <w:rsid w:val="00736A8F"/>
    <w:rsid w:val="007501C9"/>
    <w:rsid w:val="00763CE6"/>
    <w:rsid w:val="0077027E"/>
    <w:rsid w:val="007757D4"/>
    <w:rsid w:val="00777B22"/>
    <w:rsid w:val="007829A3"/>
    <w:rsid w:val="00795733"/>
    <w:rsid w:val="007B28F8"/>
    <w:rsid w:val="007B44C2"/>
    <w:rsid w:val="007B4607"/>
    <w:rsid w:val="007B6D23"/>
    <w:rsid w:val="007B7E10"/>
    <w:rsid w:val="007C4D57"/>
    <w:rsid w:val="007D3E6C"/>
    <w:rsid w:val="007E2D42"/>
    <w:rsid w:val="00800728"/>
    <w:rsid w:val="0080783A"/>
    <w:rsid w:val="00812992"/>
    <w:rsid w:val="0081770D"/>
    <w:rsid w:val="00824F6D"/>
    <w:rsid w:val="00825B26"/>
    <w:rsid w:val="008314BD"/>
    <w:rsid w:val="00850AC5"/>
    <w:rsid w:val="00867201"/>
    <w:rsid w:val="00870428"/>
    <w:rsid w:val="00870A12"/>
    <w:rsid w:val="00875BFC"/>
    <w:rsid w:val="008A13D6"/>
    <w:rsid w:val="008A7A6A"/>
    <w:rsid w:val="008B003B"/>
    <w:rsid w:val="008B2DB2"/>
    <w:rsid w:val="008B7A09"/>
    <w:rsid w:val="008D017B"/>
    <w:rsid w:val="008D6C52"/>
    <w:rsid w:val="008E133D"/>
    <w:rsid w:val="008E6AB2"/>
    <w:rsid w:val="008F166C"/>
    <w:rsid w:val="008F4C43"/>
    <w:rsid w:val="00917CE7"/>
    <w:rsid w:val="00927384"/>
    <w:rsid w:val="00934A98"/>
    <w:rsid w:val="009373ED"/>
    <w:rsid w:val="0093753D"/>
    <w:rsid w:val="00961335"/>
    <w:rsid w:val="00975D24"/>
    <w:rsid w:val="00981545"/>
    <w:rsid w:val="00990A05"/>
    <w:rsid w:val="009910F5"/>
    <w:rsid w:val="009915F4"/>
    <w:rsid w:val="009918D4"/>
    <w:rsid w:val="00992DB4"/>
    <w:rsid w:val="009963AE"/>
    <w:rsid w:val="009967C2"/>
    <w:rsid w:val="009B1DD1"/>
    <w:rsid w:val="009B32CD"/>
    <w:rsid w:val="009B53E2"/>
    <w:rsid w:val="009C1005"/>
    <w:rsid w:val="009C250D"/>
    <w:rsid w:val="009D0588"/>
    <w:rsid w:val="009E36B7"/>
    <w:rsid w:val="009F22AB"/>
    <w:rsid w:val="009F4E4B"/>
    <w:rsid w:val="009F5617"/>
    <w:rsid w:val="00A02A0B"/>
    <w:rsid w:val="00A115C3"/>
    <w:rsid w:val="00A1189C"/>
    <w:rsid w:val="00A165A2"/>
    <w:rsid w:val="00A179B0"/>
    <w:rsid w:val="00A179FE"/>
    <w:rsid w:val="00A3096D"/>
    <w:rsid w:val="00A32943"/>
    <w:rsid w:val="00A40B0D"/>
    <w:rsid w:val="00A41BCC"/>
    <w:rsid w:val="00A43902"/>
    <w:rsid w:val="00A43CB3"/>
    <w:rsid w:val="00A5031F"/>
    <w:rsid w:val="00A57F68"/>
    <w:rsid w:val="00A6106F"/>
    <w:rsid w:val="00A6784B"/>
    <w:rsid w:val="00A73362"/>
    <w:rsid w:val="00A75B23"/>
    <w:rsid w:val="00A8179F"/>
    <w:rsid w:val="00A93194"/>
    <w:rsid w:val="00A97A19"/>
    <w:rsid w:val="00AA02DD"/>
    <w:rsid w:val="00AA3488"/>
    <w:rsid w:val="00AB38D8"/>
    <w:rsid w:val="00AC31D6"/>
    <w:rsid w:val="00AC3EEE"/>
    <w:rsid w:val="00AC4237"/>
    <w:rsid w:val="00AC4F27"/>
    <w:rsid w:val="00AC5D62"/>
    <w:rsid w:val="00AD3141"/>
    <w:rsid w:val="00AD786E"/>
    <w:rsid w:val="00AE2652"/>
    <w:rsid w:val="00AE4F34"/>
    <w:rsid w:val="00AF08FB"/>
    <w:rsid w:val="00AF4F81"/>
    <w:rsid w:val="00B01E74"/>
    <w:rsid w:val="00B11EE7"/>
    <w:rsid w:val="00B30457"/>
    <w:rsid w:val="00B310CB"/>
    <w:rsid w:val="00B430C6"/>
    <w:rsid w:val="00B449E1"/>
    <w:rsid w:val="00B47856"/>
    <w:rsid w:val="00B52814"/>
    <w:rsid w:val="00B64155"/>
    <w:rsid w:val="00B6580D"/>
    <w:rsid w:val="00B6792F"/>
    <w:rsid w:val="00B7373F"/>
    <w:rsid w:val="00B74B83"/>
    <w:rsid w:val="00B74DEC"/>
    <w:rsid w:val="00B7551E"/>
    <w:rsid w:val="00B77862"/>
    <w:rsid w:val="00B92BF6"/>
    <w:rsid w:val="00B95735"/>
    <w:rsid w:val="00BA54B2"/>
    <w:rsid w:val="00BB4176"/>
    <w:rsid w:val="00BC21E3"/>
    <w:rsid w:val="00BD36B2"/>
    <w:rsid w:val="00BE2286"/>
    <w:rsid w:val="00BE7792"/>
    <w:rsid w:val="00BE7F45"/>
    <w:rsid w:val="00BF0384"/>
    <w:rsid w:val="00BF2146"/>
    <w:rsid w:val="00C0553D"/>
    <w:rsid w:val="00C1110A"/>
    <w:rsid w:val="00C12FB9"/>
    <w:rsid w:val="00C2295F"/>
    <w:rsid w:val="00C24B6F"/>
    <w:rsid w:val="00C26648"/>
    <w:rsid w:val="00C3079A"/>
    <w:rsid w:val="00C41598"/>
    <w:rsid w:val="00C67C1D"/>
    <w:rsid w:val="00C91DF9"/>
    <w:rsid w:val="00CA0566"/>
    <w:rsid w:val="00CB021E"/>
    <w:rsid w:val="00CC3BBD"/>
    <w:rsid w:val="00CC7F32"/>
    <w:rsid w:val="00CD7F3F"/>
    <w:rsid w:val="00D03D1B"/>
    <w:rsid w:val="00D05CFE"/>
    <w:rsid w:val="00D2343B"/>
    <w:rsid w:val="00D237AB"/>
    <w:rsid w:val="00D30200"/>
    <w:rsid w:val="00D359F2"/>
    <w:rsid w:val="00D36DE7"/>
    <w:rsid w:val="00D45036"/>
    <w:rsid w:val="00D5147B"/>
    <w:rsid w:val="00D5698D"/>
    <w:rsid w:val="00D62C42"/>
    <w:rsid w:val="00D73C3E"/>
    <w:rsid w:val="00D9311B"/>
    <w:rsid w:val="00DC4F7D"/>
    <w:rsid w:val="00DD22DC"/>
    <w:rsid w:val="00DD2634"/>
    <w:rsid w:val="00DD3649"/>
    <w:rsid w:val="00DD522B"/>
    <w:rsid w:val="00DE411C"/>
    <w:rsid w:val="00DE4486"/>
    <w:rsid w:val="00DE7C94"/>
    <w:rsid w:val="00E12E44"/>
    <w:rsid w:val="00E1473A"/>
    <w:rsid w:val="00E24B19"/>
    <w:rsid w:val="00E27686"/>
    <w:rsid w:val="00E327C2"/>
    <w:rsid w:val="00E347BC"/>
    <w:rsid w:val="00E539C5"/>
    <w:rsid w:val="00E57B76"/>
    <w:rsid w:val="00E7470A"/>
    <w:rsid w:val="00E74B9D"/>
    <w:rsid w:val="00E87134"/>
    <w:rsid w:val="00E87779"/>
    <w:rsid w:val="00E9165F"/>
    <w:rsid w:val="00E93867"/>
    <w:rsid w:val="00EA46E6"/>
    <w:rsid w:val="00EB3F1A"/>
    <w:rsid w:val="00EC59C7"/>
    <w:rsid w:val="00EE0E50"/>
    <w:rsid w:val="00EF6387"/>
    <w:rsid w:val="00F27418"/>
    <w:rsid w:val="00F53BF3"/>
    <w:rsid w:val="00F60E23"/>
    <w:rsid w:val="00F716CE"/>
    <w:rsid w:val="00F80810"/>
    <w:rsid w:val="00F81F64"/>
    <w:rsid w:val="00F84CEF"/>
    <w:rsid w:val="00F852C7"/>
    <w:rsid w:val="00F85D8D"/>
    <w:rsid w:val="00F90238"/>
    <w:rsid w:val="00F9055C"/>
    <w:rsid w:val="00FB0AAA"/>
    <w:rsid w:val="00FB19B4"/>
    <w:rsid w:val="00FE1AB6"/>
    <w:rsid w:val="00FF0DFA"/>
    <w:rsid w:val="00FF375D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A8528"/>
  <w15:docId w15:val="{2DCF58B2-A2C0-4038-85F0-ED80F49E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uiPriority="14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qFormat="1"/>
    <w:lsdException w:name="Default Paragraph Font" w:semiHidden="1" w:uiPriority="1" w:unhideWhenUsed="1"/>
    <w:lsdException w:name="Body Text" w:semiHidden="1" w:uiPriority="14" w:unhideWhenUsed="1" w:qFormat="1"/>
    <w:lsdException w:name="Body Text Indent" w:semiHidden="1"/>
    <w:lsdException w:name="List Continue" w:uiPriority="15" w:qFormat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qFormat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706416"/>
    <w:pPr>
      <w:spacing w:after="120"/>
    </w:pPr>
  </w:style>
  <w:style w:type="paragraph" w:styleId="Heading1">
    <w:name w:val="heading 1"/>
    <w:basedOn w:val="BaseHeading"/>
    <w:next w:val="BodyText"/>
    <w:link w:val="Heading1Char"/>
    <w:uiPriority w:val="9"/>
    <w:qFormat/>
    <w:rsid w:val="00AC31D6"/>
    <w:pPr>
      <w:spacing w:before="240" w:after="120"/>
      <w:outlineLvl w:val="0"/>
    </w:pPr>
    <w:rPr>
      <w:rFonts w:eastAsiaTheme="majorEastAsia" w:cstheme="majorBidi"/>
      <w:b/>
      <w:bCs/>
      <w:color w:val="3D4146" w:themeColor="text1"/>
      <w:sz w:val="32"/>
      <w:szCs w:val="28"/>
    </w:rPr>
  </w:style>
  <w:style w:type="paragraph" w:styleId="Heading2">
    <w:name w:val="heading 2"/>
    <w:basedOn w:val="BaseHeading"/>
    <w:next w:val="BodyText"/>
    <w:link w:val="Heading2Char"/>
    <w:uiPriority w:val="9"/>
    <w:qFormat/>
    <w:rsid w:val="00AC31D6"/>
    <w:pPr>
      <w:spacing w:before="120" w:after="60"/>
      <w:outlineLvl w:val="1"/>
    </w:pPr>
    <w:rPr>
      <w:rFonts w:eastAsiaTheme="majorEastAsia" w:cstheme="majorBidi"/>
      <w:b/>
      <w:bCs/>
      <w:color w:val="3D4146" w:themeColor="text1"/>
      <w:sz w:val="28"/>
      <w:szCs w:val="26"/>
    </w:rPr>
  </w:style>
  <w:style w:type="paragraph" w:styleId="Heading3">
    <w:name w:val="heading 3"/>
    <w:basedOn w:val="BaseHeading"/>
    <w:next w:val="BodyText"/>
    <w:link w:val="Heading3Char"/>
    <w:uiPriority w:val="9"/>
    <w:qFormat/>
    <w:rsid w:val="00AC31D6"/>
    <w:pPr>
      <w:spacing w:before="120" w:after="60"/>
      <w:outlineLvl w:val="2"/>
    </w:pPr>
    <w:rPr>
      <w:rFonts w:eastAsiaTheme="majorEastAsia" w:cstheme="majorBidi"/>
      <w:b/>
      <w:bCs/>
      <w:color w:val="3D4146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AC3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38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aseText"/>
    <w:link w:val="BodyTextChar"/>
    <w:uiPriority w:val="14"/>
    <w:qFormat/>
    <w:rsid w:val="006A4872"/>
    <w:pPr>
      <w:spacing w:after="120"/>
    </w:pPr>
    <w:rPr>
      <w:color w:val="3D4146" w:themeColor="text1"/>
    </w:rPr>
  </w:style>
  <w:style w:type="character" w:customStyle="1" w:styleId="BodyTextChar">
    <w:name w:val="Body Text Char"/>
    <w:basedOn w:val="DefaultParagraphFont"/>
    <w:link w:val="BodyText"/>
    <w:uiPriority w:val="14"/>
    <w:rsid w:val="006A4872"/>
    <w:rPr>
      <w:color w:val="3D4146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C31D6"/>
    <w:rPr>
      <w:rFonts w:asciiTheme="majorHAnsi" w:eastAsiaTheme="majorEastAsia" w:hAnsiTheme="majorHAnsi" w:cstheme="majorBidi"/>
      <w:b/>
      <w:bCs/>
      <w:color w:val="3D4146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1D6"/>
    <w:rPr>
      <w:rFonts w:asciiTheme="majorHAnsi" w:eastAsiaTheme="majorEastAsia" w:hAnsiTheme="majorHAnsi" w:cstheme="majorBidi"/>
      <w:b/>
      <w:bCs/>
      <w:color w:val="3D4146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1D6"/>
    <w:rPr>
      <w:rFonts w:asciiTheme="majorHAnsi" w:eastAsiaTheme="majorEastAsia" w:hAnsiTheme="majorHAnsi" w:cstheme="majorBidi"/>
      <w:b/>
      <w:bCs/>
      <w:color w:val="3D4146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1D6"/>
    <w:rPr>
      <w:rFonts w:asciiTheme="majorHAnsi" w:eastAsiaTheme="majorEastAsia" w:hAnsiTheme="majorHAnsi" w:cstheme="majorBidi"/>
      <w:b/>
      <w:bCs/>
      <w:i/>
      <w:iCs/>
      <w:color w:val="007383" w:themeColor="accent1"/>
    </w:rPr>
  </w:style>
  <w:style w:type="paragraph" w:styleId="Title">
    <w:name w:val="Title"/>
    <w:basedOn w:val="BaseHeading"/>
    <w:link w:val="TitleChar"/>
    <w:uiPriority w:val="38"/>
    <w:qFormat/>
    <w:rsid w:val="00A57F68"/>
    <w:pPr>
      <w:spacing w:line="560" w:lineRule="exact"/>
      <w:ind w:left="737"/>
      <w:contextualSpacing/>
    </w:pPr>
    <w:rPr>
      <w:rFonts w:eastAsiaTheme="majorEastAsia" w:cstheme="majorBidi"/>
      <w:color w:val="FFFFFF" w:themeColor="background1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8"/>
    <w:rsid w:val="00A57F68"/>
    <w:rPr>
      <w:rFonts w:asciiTheme="majorHAnsi" w:eastAsiaTheme="majorEastAsia" w:hAnsiTheme="majorHAnsi" w:cstheme="majorBidi"/>
      <w:color w:val="FFFFFF" w:themeColor="background1"/>
      <w:sz w:val="56"/>
      <w:szCs w:val="52"/>
    </w:rPr>
  </w:style>
  <w:style w:type="paragraph" w:styleId="Subtitle">
    <w:name w:val="Subtitle"/>
    <w:basedOn w:val="BaseHeading"/>
    <w:link w:val="SubtitleChar"/>
    <w:uiPriority w:val="39"/>
    <w:rsid w:val="003A209B"/>
    <w:pPr>
      <w:numPr>
        <w:ilvl w:val="1"/>
      </w:numPr>
      <w:spacing w:before="60" w:line="360" w:lineRule="auto"/>
      <w:ind w:left="737"/>
    </w:pPr>
    <w:rPr>
      <w:rFonts w:eastAsiaTheme="majorEastAsia" w:cstheme="majorBidi"/>
      <w:iCs/>
      <w:color w:val="FFFFFF" w:themeColor="background1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9"/>
    <w:rsid w:val="003A209B"/>
    <w:rPr>
      <w:rFonts w:asciiTheme="majorHAnsi" w:eastAsiaTheme="majorEastAsia" w:hAnsiTheme="majorHAnsi" w:cstheme="majorBidi"/>
      <w:iCs/>
      <w:color w:val="FFFFFF" w:themeColor="background1"/>
      <w:sz w:val="28"/>
      <w:szCs w:val="24"/>
    </w:rPr>
  </w:style>
  <w:style w:type="paragraph" w:customStyle="1" w:styleId="BaseStyle">
    <w:name w:val="___Base Style"/>
    <w:semiHidden/>
    <w:rsid w:val="00AC31D6"/>
    <w:pPr>
      <w:spacing w:after="0" w:line="240" w:lineRule="auto"/>
    </w:pPr>
  </w:style>
  <w:style w:type="paragraph" w:customStyle="1" w:styleId="BaseTable">
    <w:name w:val="___Base Table"/>
    <w:semiHidden/>
    <w:rsid w:val="00AC31D6"/>
  </w:style>
  <w:style w:type="paragraph" w:customStyle="1" w:styleId="BaseText">
    <w:name w:val="__Base Text"/>
    <w:basedOn w:val="BaseStyle"/>
    <w:semiHidden/>
    <w:rsid w:val="00AC31D6"/>
  </w:style>
  <w:style w:type="paragraph" w:customStyle="1" w:styleId="BaseHeading">
    <w:name w:val="__Base Heading"/>
    <w:basedOn w:val="BaseStyle"/>
    <w:next w:val="BodyText"/>
    <w:semiHidden/>
    <w:rsid w:val="00AC31D6"/>
    <w:pPr>
      <w:keepNext/>
      <w:keepLines/>
    </w:pPr>
    <w:rPr>
      <w:rFonts w:asciiTheme="majorHAnsi" w:hAnsiTheme="majorHAnsi"/>
    </w:rPr>
  </w:style>
  <w:style w:type="paragraph" w:customStyle="1" w:styleId="1ptspacer">
    <w:name w:val="__1pt spacer"/>
    <w:basedOn w:val="BaseStyle"/>
    <w:next w:val="BodyText"/>
    <w:semiHidden/>
    <w:rsid w:val="00AC31D6"/>
    <w:pPr>
      <w:spacing w:line="20" w:lineRule="exact"/>
    </w:pPr>
    <w:rPr>
      <w:color w:val="FF0000"/>
      <w:sz w:val="2"/>
    </w:rPr>
  </w:style>
  <w:style w:type="paragraph" w:customStyle="1" w:styleId="Placeholder">
    <w:name w:val="__Placeholder"/>
    <w:basedOn w:val="BaseText"/>
    <w:next w:val="BodyText"/>
    <w:semiHidden/>
    <w:rsid w:val="00AC31D6"/>
    <w:pPr>
      <w:jc w:val="center"/>
    </w:pPr>
  </w:style>
  <w:style w:type="paragraph" w:styleId="ListBullet">
    <w:name w:val="List Bullet"/>
    <w:basedOn w:val="BodyText"/>
    <w:uiPriority w:val="14"/>
    <w:qFormat/>
    <w:rsid w:val="00706416"/>
    <w:pPr>
      <w:numPr>
        <w:numId w:val="2"/>
      </w:numPr>
      <w:contextualSpacing/>
    </w:pPr>
  </w:style>
  <w:style w:type="paragraph" w:customStyle="1" w:styleId="TableText">
    <w:name w:val="Table Text"/>
    <w:basedOn w:val="BaseTable"/>
    <w:uiPriority w:val="19"/>
    <w:qFormat/>
    <w:rsid w:val="006A4872"/>
  </w:style>
  <w:style w:type="character" w:styleId="BookTitle">
    <w:name w:val="Book Title"/>
    <w:basedOn w:val="DefaultParagraphFont"/>
    <w:uiPriority w:val="33"/>
    <w:semiHidden/>
    <w:qFormat/>
    <w:rsid w:val="00F852C7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semiHidden/>
    <w:qFormat/>
    <w:rsid w:val="00F852C7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F852C7"/>
    <w:rPr>
      <w:b/>
      <w:bCs/>
      <w:i/>
      <w:iCs/>
      <w:color w:val="00738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852C7"/>
    <w:pPr>
      <w:pBdr>
        <w:bottom w:val="single" w:sz="4" w:space="4" w:color="007383" w:themeColor="accent1"/>
      </w:pBdr>
      <w:spacing w:before="200" w:after="280"/>
      <w:ind w:left="936" w:right="936"/>
    </w:pPr>
    <w:rPr>
      <w:b/>
      <w:bCs/>
      <w:i/>
      <w:iCs/>
      <w:color w:val="0073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C7"/>
    <w:rPr>
      <w:b/>
      <w:bCs/>
      <w:i/>
      <w:iCs/>
      <w:color w:val="007383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F852C7"/>
    <w:rPr>
      <w:b/>
      <w:bCs/>
      <w:smallCaps/>
      <w:color w:val="50BCB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52C7"/>
    <w:pPr>
      <w:ind w:left="720"/>
      <w:contextualSpacing/>
    </w:pPr>
  </w:style>
  <w:style w:type="paragraph" w:styleId="NoSpacing">
    <w:name w:val="No Spacing"/>
    <w:basedOn w:val="BaseText"/>
    <w:uiPriority w:val="16"/>
    <w:rsid w:val="006A4872"/>
    <w:rPr>
      <w:color w:val="3D4146" w:themeColor="text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852C7"/>
    <w:rPr>
      <w:i/>
      <w:iCs/>
      <w:color w:val="3D4146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2C7"/>
    <w:rPr>
      <w:i/>
      <w:iCs/>
      <w:color w:val="3D4146" w:themeColor="text1"/>
    </w:rPr>
  </w:style>
  <w:style w:type="character" w:styleId="Strong">
    <w:name w:val="Strong"/>
    <w:basedOn w:val="DefaultParagraphFont"/>
    <w:uiPriority w:val="22"/>
    <w:qFormat/>
    <w:rsid w:val="00F852C7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F852C7"/>
    <w:rPr>
      <w:i/>
      <w:iCs/>
      <w:color w:val="9A9FA7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F852C7"/>
    <w:rPr>
      <w:smallCaps/>
      <w:color w:val="50BCBD" w:themeColor="accent2"/>
      <w:u w:val="single"/>
    </w:rPr>
  </w:style>
  <w:style w:type="paragraph" w:styleId="Header">
    <w:name w:val="header"/>
    <w:basedOn w:val="BaseText"/>
    <w:link w:val="HeaderChar"/>
    <w:uiPriority w:val="99"/>
    <w:rsid w:val="001B62ED"/>
    <w:pPr>
      <w:jc w:val="center"/>
    </w:pPr>
    <w:rPr>
      <w:color w:val="3D4146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2ED"/>
    <w:rPr>
      <w:color w:val="3D4146" w:themeColor="text1"/>
      <w:sz w:val="16"/>
    </w:rPr>
  </w:style>
  <w:style w:type="paragraph" w:styleId="Footer">
    <w:name w:val="footer"/>
    <w:basedOn w:val="BaseText"/>
    <w:link w:val="FooterChar"/>
    <w:uiPriority w:val="99"/>
    <w:rsid w:val="001B62ED"/>
    <w:pPr>
      <w:jc w:val="center"/>
    </w:pPr>
    <w:rPr>
      <w:color w:val="3D4146" w:themeColor="tex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B62ED"/>
    <w:rPr>
      <w:color w:val="3D4146" w:themeColor="text1"/>
      <w:sz w:val="16"/>
    </w:rPr>
  </w:style>
  <w:style w:type="table" w:styleId="TableGrid">
    <w:name w:val="Table Grid"/>
    <w:basedOn w:val="TableNormal"/>
    <w:uiPriority w:val="59"/>
    <w:rsid w:val="00B6792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MarkingPrimary">
    <w:name w:val="Marking Primary"/>
    <w:basedOn w:val="BaseText"/>
    <w:uiPriority w:val="99"/>
    <w:rsid w:val="004F4299"/>
    <w:pPr>
      <w:ind w:right="624"/>
      <w:jc w:val="center"/>
    </w:pPr>
    <w:rPr>
      <w:b/>
      <w:color w:val="3D4146" w:themeColor="text1"/>
      <w:sz w:val="16"/>
    </w:rPr>
  </w:style>
  <w:style w:type="paragraph" w:styleId="Date">
    <w:name w:val="Date"/>
    <w:basedOn w:val="BaseText"/>
    <w:link w:val="DateChar"/>
    <w:uiPriority w:val="28"/>
    <w:semiHidden/>
    <w:qFormat/>
    <w:rsid w:val="00731514"/>
    <w:rPr>
      <w:color w:val="3D4146" w:themeColor="text1"/>
    </w:rPr>
  </w:style>
  <w:style w:type="character" w:customStyle="1" w:styleId="DateChar">
    <w:name w:val="Date Char"/>
    <w:basedOn w:val="DefaultParagraphFont"/>
    <w:link w:val="Date"/>
    <w:uiPriority w:val="28"/>
    <w:semiHidden/>
    <w:rsid w:val="00B6792F"/>
    <w:rPr>
      <w:color w:val="3D4146" w:themeColor="text1"/>
      <w:sz w:val="20"/>
    </w:rPr>
  </w:style>
  <w:style w:type="paragraph" w:customStyle="1" w:styleId="RecipientDetails">
    <w:name w:val="Recipient Details"/>
    <w:basedOn w:val="BaseText"/>
    <w:uiPriority w:val="21"/>
    <w:semiHidden/>
    <w:qFormat/>
    <w:rsid w:val="00C26648"/>
    <w:rPr>
      <w:color w:val="3D4146" w:themeColor="text1"/>
    </w:rPr>
  </w:style>
  <w:style w:type="paragraph" w:styleId="Salutation">
    <w:name w:val="Salutation"/>
    <w:basedOn w:val="BodyText"/>
    <w:link w:val="SalutationChar"/>
    <w:uiPriority w:val="99"/>
    <w:semiHidden/>
    <w:qFormat/>
    <w:rsid w:val="00151B03"/>
    <w:pPr>
      <w:spacing w:after="72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6792F"/>
    <w:rPr>
      <w:color w:val="3D4146" w:themeColor="text1"/>
      <w:sz w:val="20"/>
    </w:rPr>
  </w:style>
  <w:style w:type="paragraph" w:styleId="Signature">
    <w:name w:val="Signature"/>
    <w:basedOn w:val="BodyText"/>
    <w:link w:val="SignatureChar"/>
    <w:uiPriority w:val="99"/>
    <w:semiHidden/>
    <w:qFormat/>
    <w:rsid w:val="00151B03"/>
    <w:pPr>
      <w:spacing w:before="480" w:after="240"/>
    </w:pPr>
    <w:rPr>
      <w:color w:val="6C6460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6792F"/>
    <w:rPr>
      <w:color w:val="6C6460" w:themeColor="text2"/>
      <w:sz w:val="20"/>
    </w:rPr>
  </w:style>
  <w:style w:type="paragraph" w:customStyle="1" w:styleId="ContactName">
    <w:name w:val="Contact Name"/>
    <w:basedOn w:val="BodyText"/>
    <w:uiPriority w:val="26"/>
    <w:semiHidden/>
    <w:qFormat/>
    <w:rsid w:val="00151B03"/>
    <w:rPr>
      <w:b/>
    </w:rPr>
  </w:style>
  <w:style w:type="paragraph" w:customStyle="1" w:styleId="ContactDetails">
    <w:name w:val="Contact Details"/>
    <w:basedOn w:val="BaseText"/>
    <w:uiPriority w:val="27"/>
    <w:semiHidden/>
    <w:qFormat/>
    <w:rsid w:val="000222C8"/>
    <w:pPr>
      <w:tabs>
        <w:tab w:val="left" w:pos="851"/>
      </w:tabs>
    </w:pPr>
    <w:rPr>
      <w:color w:val="3D4146" w:themeColor="text1"/>
      <w:sz w:val="17"/>
    </w:rPr>
  </w:style>
  <w:style w:type="paragraph" w:customStyle="1" w:styleId="Reference">
    <w:name w:val="Reference"/>
    <w:basedOn w:val="BodyText"/>
    <w:next w:val="BodyText"/>
    <w:uiPriority w:val="22"/>
    <w:semiHidden/>
    <w:qFormat/>
    <w:rsid w:val="00151B03"/>
    <w:pPr>
      <w:spacing w:after="480"/>
    </w:pPr>
  </w:style>
  <w:style w:type="paragraph" w:styleId="ListNumber">
    <w:name w:val="List Number"/>
    <w:basedOn w:val="BodyText"/>
    <w:uiPriority w:val="14"/>
    <w:qFormat/>
    <w:rsid w:val="00AC31D6"/>
    <w:pPr>
      <w:numPr>
        <w:numId w:val="7"/>
      </w:numPr>
      <w:contextualSpacing/>
    </w:pPr>
  </w:style>
  <w:style w:type="paragraph" w:styleId="ListContinue">
    <w:name w:val="List Continue"/>
    <w:basedOn w:val="BodyText"/>
    <w:uiPriority w:val="15"/>
    <w:qFormat/>
    <w:rsid w:val="00AC31D6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rsid w:val="000461C5"/>
    <w:rPr>
      <w:color w:val="0000EE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461C5"/>
    <w:rPr>
      <w:color w:val="605E5C"/>
      <w:shd w:val="clear" w:color="auto" w:fill="E1DFDD"/>
    </w:rPr>
  </w:style>
  <w:style w:type="numbering" w:customStyle="1" w:styleId="ListHeadings">
    <w:name w:val="__List Headings"/>
    <w:uiPriority w:val="99"/>
    <w:rsid w:val="00AC31D6"/>
    <w:pPr>
      <w:numPr>
        <w:numId w:val="1"/>
      </w:numPr>
    </w:pPr>
  </w:style>
  <w:style w:type="paragraph" w:customStyle="1" w:styleId="ListHeading1">
    <w:name w:val="List Heading 1"/>
    <w:basedOn w:val="Heading1"/>
    <w:next w:val="BodyText"/>
    <w:uiPriority w:val="9"/>
    <w:qFormat/>
    <w:rsid w:val="00AC31D6"/>
    <w:pPr>
      <w:numPr>
        <w:numId w:val="6"/>
      </w:numPr>
    </w:pPr>
  </w:style>
  <w:style w:type="paragraph" w:customStyle="1" w:styleId="ListHeading2">
    <w:name w:val="List Heading 2"/>
    <w:basedOn w:val="Heading2"/>
    <w:next w:val="BodyText"/>
    <w:uiPriority w:val="9"/>
    <w:qFormat/>
    <w:rsid w:val="00AC31D6"/>
    <w:pPr>
      <w:numPr>
        <w:ilvl w:val="1"/>
        <w:numId w:val="6"/>
      </w:numPr>
    </w:pPr>
  </w:style>
  <w:style w:type="paragraph" w:customStyle="1" w:styleId="ListHeading3">
    <w:name w:val="List Heading 3"/>
    <w:basedOn w:val="Heading3"/>
    <w:next w:val="BodyText"/>
    <w:uiPriority w:val="9"/>
    <w:qFormat/>
    <w:rsid w:val="00AC31D6"/>
    <w:pPr>
      <w:numPr>
        <w:ilvl w:val="2"/>
        <w:numId w:val="6"/>
      </w:numPr>
    </w:pPr>
  </w:style>
  <w:style w:type="numbering" w:customStyle="1" w:styleId="ListBullets">
    <w:name w:val="__List Bullets"/>
    <w:uiPriority w:val="99"/>
    <w:rsid w:val="00706416"/>
    <w:pPr>
      <w:numPr>
        <w:numId w:val="2"/>
      </w:numPr>
    </w:pPr>
  </w:style>
  <w:style w:type="numbering" w:customStyle="1" w:styleId="ListNumbers">
    <w:name w:val="__List Numbers"/>
    <w:uiPriority w:val="99"/>
    <w:rsid w:val="00AC31D6"/>
    <w:pPr>
      <w:numPr>
        <w:numId w:val="3"/>
      </w:numPr>
    </w:pPr>
  </w:style>
  <w:style w:type="numbering" w:customStyle="1" w:styleId="ListContinues">
    <w:name w:val="__List Continues"/>
    <w:uiPriority w:val="99"/>
    <w:rsid w:val="00AC31D6"/>
    <w:pPr>
      <w:numPr>
        <w:numId w:val="4"/>
      </w:numPr>
    </w:pPr>
  </w:style>
  <w:style w:type="paragraph" w:customStyle="1" w:styleId="MarkingSecondary">
    <w:name w:val="Marking Secondary"/>
    <w:basedOn w:val="BaseText"/>
    <w:uiPriority w:val="99"/>
    <w:rsid w:val="003C4746"/>
    <w:pPr>
      <w:ind w:right="624"/>
      <w:jc w:val="center"/>
    </w:pPr>
    <w:rPr>
      <w:color w:val="3D4146" w:themeColor="text1"/>
      <w:sz w:val="16"/>
    </w:rPr>
  </w:style>
  <w:style w:type="paragraph" w:customStyle="1" w:styleId="HeaderContactDetails">
    <w:name w:val="Header Contact Details"/>
    <w:basedOn w:val="BaseText"/>
    <w:uiPriority w:val="99"/>
    <w:semiHidden/>
    <w:rsid w:val="00AC5D62"/>
    <w:pPr>
      <w:spacing w:before="120"/>
      <w:contextualSpacing/>
    </w:pPr>
    <w:rPr>
      <w:sz w:val="17"/>
    </w:rPr>
  </w:style>
  <w:style w:type="character" w:styleId="PlaceholderText">
    <w:name w:val="Placeholder Text"/>
    <w:basedOn w:val="DefaultParagraphFont"/>
    <w:uiPriority w:val="99"/>
    <w:semiHidden/>
    <w:rsid w:val="009915F4"/>
    <w:rPr>
      <w:color w:val="808080"/>
    </w:rPr>
  </w:style>
  <w:style w:type="paragraph" w:customStyle="1" w:styleId="HeaderContactAddress">
    <w:name w:val="Header Contact Address"/>
    <w:basedOn w:val="BaseText"/>
    <w:uiPriority w:val="99"/>
    <w:semiHidden/>
    <w:rsid w:val="00AC5D62"/>
    <w:rPr>
      <w:sz w:val="17"/>
    </w:rPr>
  </w:style>
  <w:style w:type="paragraph" w:customStyle="1" w:styleId="FooterContactDetails">
    <w:name w:val="Footer Contact Details"/>
    <w:basedOn w:val="BaseText"/>
    <w:uiPriority w:val="99"/>
    <w:semiHidden/>
    <w:rsid w:val="00AC5D62"/>
    <w:rPr>
      <w:color w:val="3D4146" w:themeColor="text1"/>
      <w:sz w:val="14"/>
    </w:rPr>
  </w:style>
  <w:style w:type="paragraph" w:customStyle="1" w:styleId="ContactEmail">
    <w:name w:val="Contact Email"/>
    <w:basedOn w:val="ContactDetails"/>
    <w:next w:val="BodyText"/>
    <w:uiPriority w:val="28"/>
    <w:semiHidden/>
    <w:qFormat/>
    <w:rsid w:val="001B62ED"/>
  </w:style>
  <w:style w:type="paragraph" w:styleId="TOCHeading">
    <w:name w:val="TOC Heading"/>
    <w:basedOn w:val="Heading1"/>
    <w:next w:val="TOC1"/>
    <w:uiPriority w:val="39"/>
    <w:qFormat/>
    <w:rsid w:val="007D3E6C"/>
    <w:pPr>
      <w:outlineLvl w:val="9"/>
    </w:pPr>
    <w:rPr>
      <w:bCs w:val="0"/>
      <w:szCs w:val="32"/>
    </w:rPr>
  </w:style>
  <w:style w:type="paragraph" w:styleId="TOC1">
    <w:name w:val="toc 1"/>
    <w:basedOn w:val="BaseText"/>
    <w:autoRedefine/>
    <w:uiPriority w:val="39"/>
    <w:rsid w:val="00AC31D6"/>
    <w:pPr>
      <w:tabs>
        <w:tab w:val="right" w:leader="dot" w:pos="9072"/>
      </w:tabs>
      <w:spacing w:after="120"/>
      <w:ind w:left="425" w:right="680" w:hanging="425"/>
    </w:pPr>
    <w:rPr>
      <w:noProof/>
      <w:color w:val="3D4146" w:themeColor="text1"/>
    </w:rPr>
  </w:style>
  <w:style w:type="paragraph" w:styleId="TOC2">
    <w:name w:val="toc 2"/>
    <w:basedOn w:val="BaseText"/>
    <w:next w:val="Normal"/>
    <w:autoRedefine/>
    <w:uiPriority w:val="39"/>
    <w:rsid w:val="00AC31D6"/>
    <w:pPr>
      <w:tabs>
        <w:tab w:val="right" w:leader="dot" w:pos="9072"/>
      </w:tabs>
      <w:spacing w:after="120"/>
      <w:ind w:left="992" w:right="680" w:hanging="567"/>
    </w:pPr>
    <w:rPr>
      <w:noProof/>
      <w:color w:val="3D4146" w:themeColor="text1"/>
    </w:rPr>
  </w:style>
  <w:style w:type="paragraph" w:styleId="TOC3">
    <w:name w:val="toc 3"/>
    <w:basedOn w:val="BaseText"/>
    <w:next w:val="Normal"/>
    <w:autoRedefine/>
    <w:uiPriority w:val="39"/>
    <w:rsid w:val="00AC31D6"/>
    <w:pPr>
      <w:tabs>
        <w:tab w:val="right" w:leader="dot" w:pos="9072"/>
      </w:tabs>
      <w:spacing w:after="120"/>
      <w:ind w:left="1843" w:right="680" w:hanging="851"/>
    </w:pPr>
    <w:rPr>
      <w:noProof/>
      <w:color w:val="3D4146" w:themeColor="text1"/>
    </w:rPr>
  </w:style>
  <w:style w:type="table" w:customStyle="1" w:styleId="BAELinedText">
    <w:name w:val="_BAE_Lined Text"/>
    <w:basedOn w:val="TableNormal"/>
    <w:uiPriority w:val="99"/>
    <w:rsid w:val="00A6106F"/>
    <w:pPr>
      <w:spacing w:after="0" w:line="240" w:lineRule="auto"/>
    </w:pPr>
    <w:rPr>
      <w:color w:val="3D4146" w:themeColor="text1"/>
      <w:sz w:val="20"/>
    </w:rPr>
    <w:tblPr>
      <w:tblBorders>
        <w:bottom w:val="single" w:sz="4" w:space="0" w:color="858C95" w:themeColor="text1" w:themeTint="99"/>
        <w:insideH w:val="single" w:sz="4" w:space="0" w:color="858C95" w:themeColor="text1" w:themeTint="99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color w:val="00405E" w:themeColor="accent4"/>
      </w:rPr>
    </w:tblStylePr>
    <w:tblStylePr w:type="lastRow">
      <w:rPr>
        <w:b/>
      </w:rPr>
    </w:tblStylePr>
    <w:tblStylePr w:type="firstCol">
      <w:rPr>
        <w:b w:val="0"/>
      </w:rPr>
    </w:tblStylePr>
  </w:style>
  <w:style w:type="character" w:styleId="PageNumber">
    <w:name w:val="page number"/>
    <w:basedOn w:val="DefaultParagraphFont"/>
    <w:uiPriority w:val="99"/>
    <w:semiHidden/>
    <w:rsid w:val="009373ED"/>
  </w:style>
  <w:style w:type="paragraph" w:styleId="Caption">
    <w:name w:val="caption"/>
    <w:basedOn w:val="TableText"/>
    <w:next w:val="BodyText"/>
    <w:uiPriority w:val="35"/>
    <w:unhideWhenUsed/>
    <w:rsid w:val="00D62C42"/>
    <w:pPr>
      <w:spacing w:before="60" w:after="120"/>
    </w:pPr>
    <w:rPr>
      <w:b/>
      <w:iCs/>
      <w:color w:val="3D4146" w:themeColor="text1"/>
      <w:szCs w:val="18"/>
    </w:rPr>
  </w:style>
  <w:style w:type="table" w:customStyle="1" w:styleId="BAELinedData">
    <w:name w:val="_BAE_Lined Data"/>
    <w:basedOn w:val="TableNormal"/>
    <w:uiPriority w:val="99"/>
    <w:rsid w:val="00A6106F"/>
    <w:pPr>
      <w:spacing w:after="0" w:line="240" w:lineRule="auto"/>
      <w:jc w:val="right"/>
    </w:pPr>
    <w:rPr>
      <w:color w:val="3D4146" w:themeColor="text1"/>
      <w:sz w:val="20"/>
    </w:rPr>
    <w:tblPr>
      <w:tblBorders>
        <w:bottom w:val="single" w:sz="4" w:space="0" w:color="858C95" w:themeColor="text1" w:themeTint="99"/>
        <w:insideH w:val="single" w:sz="4" w:space="0" w:color="858C95" w:themeColor="text1" w:themeTint="99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color w:val="00405E" w:themeColor="accent4"/>
      </w:rPr>
    </w:tblStylePr>
    <w:tblStylePr w:type="lastRow">
      <w:rPr>
        <w:b/>
      </w:rPr>
    </w:tblStylePr>
    <w:tblStylePr w:type="firstCol">
      <w:pPr>
        <w:jc w:val="left"/>
      </w:pPr>
      <w:rPr>
        <w:b w:val="0"/>
      </w:rPr>
    </w:tblStylePr>
  </w:style>
  <w:style w:type="table" w:customStyle="1" w:styleId="BAESolidData">
    <w:name w:val="_BAE_Solid Data"/>
    <w:basedOn w:val="TableNormal"/>
    <w:uiPriority w:val="99"/>
    <w:rsid w:val="00A6106F"/>
    <w:pPr>
      <w:spacing w:after="0" w:line="240" w:lineRule="auto"/>
      <w:jc w:val="right"/>
    </w:pPr>
    <w:rPr>
      <w:color w:val="3D4146" w:themeColor="text1"/>
      <w:sz w:val="20"/>
    </w:rPr>
    <w:tblPr>
      <w:tblBorders>
        <w:bottom w:val="single" w:sz="4" w:space="0" w:color="858C95" w:themeColor="text1" w:themeTint="99"/>
        <w:insideH w:val="single" w:sz="4" w:space="0" w:color="858C95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405E" w:themeFill="accent4"/>
      </w:tcPr>
    </w:tblStylePr>
    <w:tblStylePr w:type="lastRow">
      <w:rPr>
        <w:b/>
      </w:rPr>
    </w:tblStylePr>
    <w:tblStylePr w:type="firstCol">
      <w:pPr>
        <w:jc w:val="left"/>
      </w:pPr>
      <w:rPr>
        <w:b w:val="0"/>
      </w:rPr>
    </w:tblStylePr>
  </w:style>
  <w:style w:type="table" w:customStyle="1" w:styleId="BAESolidText">
    <w:name w:val="_BAE_Solid Text"/>
    <w:basedOn w:val="TableNormal"/>
    <w:uiPriority w:val="99"/>
    <w:rsid w:val="00A6106F"/>
    <w:pPr>
      <w:spacing w:after="0" w:line="240" w:lineRule="auto"/>
    </w:pPr>
    <w:rPr>
      <w:color w:val="3D4146" w:themeColor="text1"/>
      <w:sz w:val="20"/>
    </w:rPr>
    <w:tblPr>
      <w:tblBorders>
        <w:bottom w:val="single" w:sz="4" w:space="0" w:color="858C95" w:themeColor="text1" w:themeTint="99"/>
        <w:insideH w:val="single" w:sz="4" w:space="0" w:color="858C95" w:themeColor="text1" w:themeTint="99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405E" w:themeFill="accent4"/>
      </w:tcPr>
    </w:tblStylePr>
    <w:tblStylePr w:type="lastRow">
      <w:rPr>
        <w:b/>
      </w:rPr>
    </w:tblStylePr>
    <w:tblStylePr w:type="firstCol">
      <w:rPr>
        <w:b w:val="0"/>
      </w:rPr>
    </w:tblStylePr>
  </w:style>
  <w:style w:type="paragraph" w:styleId="TableofFigures">
    <w:name w:val="table of figures"/>
    <w:basedOn w:val="Normal"/>
    <w:next w:val="Normal"/>
    <w:uiPriority w:val="99"/>
    <w:rsid w:val="009E36B7"/>
    <w:pPr>
      <w:tabs>
        <w:tab w:val="right" w:leader="dot" w:pos="9072"/>
      </w:tabs>
      <w:spacing w:after="0"/>
      <w:ind w:right="680"/>
    </w:pPr>
    <w:rPr>
      <w:color w:val="3D4146" w:themeColor="text1"/>
    </w:rPr>
  </w:style>
  <w:style w:type="paragraph" w:customStyle="1" w:styleId="ListBulletIndent">
    <w:name w:val="List Bullet Indent"/>
    <w:basedOn w:val="ListBullet"/>
    <w:uiPriority w:val="14"/>
    <w:qFormat/>
    <w:rsid w:val="00706416"/>
    <w:pPr>
      <w:numPr>
        <w:ilvl w:val="1"/>
      </w:numPr>
    </w:pPr>
  </w:style>
  <w:style w:type="paragraph" w:customStyle="1" w:styleId="Default">
    <w:name w:val="Default"/>
    <w:rsid w:val="002E78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yperlink" Target="https://www.movable-type.co.uk/scripts/latlong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yperlink" Target="https://replit.com/@james1032/Coding-Challenge-Template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.jamieson\Downloads\Word%20-%20Simplified%20Tab%20-%20Blue%20-%20Two%20Line%20-%20A4%20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E250D52C44FFFA615D098AC17C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F8A7D-23FC-4066-8A92-6F78044D3006}"/>
      </w:docPartPr>
      <w:docPartBody>
        <w:p w:rsidR="00406428" w:rsidRDefault="00406428">
          <w:pPr>
            <w:pStyle w:val="D89E250D52C44FFFA615D098AC17C09B"/>
          </w:pPr>
          <w:r w:rsidRPr="00E94809">
            <w:rPr>
              <w:rStyle w:val="PlaceholderText"/>
            </w:rPr>
            <w:t xml:space="preserve"> </w:t>
          </w:r>
        </w:p>
      </w:docPartBody>
    </w:docPart>
    <w:docPart>
      <w:docPartPr>
        <w:name w:val="BB11A13CB99443C083B391E543029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1D905-38F5-40D0-B37C-66B0939B8C50}"/>
      </w:docPartPr>
      <w:docPartBody>
        <w:p w:rsidR="00406428" w:rsidRDefault="00406428">
          <w:pPr>
            <w:pStyle w:val="BB11A13CB99443C083B391E543029691"/>
          </w:pPr>
          <w:r w:rsidRPr="00E94809">
            <w:rPr>
              <w:rStyle w:val="PlaceholderText"/>
            </w:rPr>
            <w:t xml:space="preserve"> </w:t>
          </w:r>
        </w:p>
      </w:docPartBody>
    </w:docPart>
    <w:docPart>
      <w:docPartPr>
        <w:name w:val="8F9E0098EBBC48E28C2F997CA1A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348F8-30A3-411B-B774-78798CC15E5D}"/>
      </w:docPartPr>
      <w:docPartBody>
        <w:p w:rsidR="00406428" w:rsidRDefault="00406428">
          <w:pPr>
            <w:pStyle w:val="8F9E0098EBBC48E28C2F997CA1A0A430"/>
          </w:pPr>
          <w:r w:rsidRPr="00E94809">
            <w:rPr>
              <w:rStyle w:val="PlaceholderText"/>
            </w:rPr>
            <w:t>Insert two-line title</w:t>
          </w:r>
        </w:p>
      </w:docPartBody>
    </w:docPart>
    <w:docPart>
      <w:docPartPr>
        <w:name w:val="D0D04FACD2034175A6FEF42FD783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92CF0-3BCF-4137-A0D7-8CFCF702F0DC}"/>
      </w:docPartPr>
      <w:docPartBody>
        <w:p w:rsidR="00406428" w:rsidRDefault="00406428">
          <w:pPr>
            <w:pStyle w:val="D0D04FACD2034175A6FEF42FD783B2E8"/>
          </w:pPr>
          <w:r w:rsidRPr="00E94809">
            <w:rPr>
              <w:rStyle w:val="PlaceholderText"/>
            </w:rPr>
            <w:t xml:space="preserve"> </w:t>
          </w:r>
        </w:p>
      </w:docPartBody>
    </w:docPart>
    <w:docPart>
      <w:docPartPr>
        <w:name w:val="2E3D4C440C154CF3A46471469A81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278C-6346-416A-972D-6B56C0BCBC0A}"/>
      </w:docPartPr>
      <w:docPartBody>
        <w:p w:rsidR="00406428" w:rsidRDefault="00406428">
          <w:pPr>
            <w:pStyle w:val="2E3D4C440C154CF3A46471469A81EB74"/>
          </w:pPr>
          <w:r w:rsidRPr="00E94809">
            <w:rPr>
              <w:rStyle w:val="PlaceholderText"/>
            </w:rPr>
            <w:t xml:space="preserve"> </w:t>
          </w:r>
        </w:p>
      </w:docPartBody>
    </w:docPart>
    <w:docPart>
      <w:docPartPr>
        <w:name w:val="B8F89D72124046E09E1F49556AB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817E0-6D3A-412E-BECB-E5884C8E4ADB}"/>
      </w:docPartPr>
      <w:docPartBody>
        <w:p w:rsidR="00406428" w:rsidRDefault="00406428">
          <w:pPr>
            <w:pStyle w:val="B8F89D72124046E09E1F49556AB18608"/>
          </w:pPr>
          <w:r w:rsidRPr="00E94809">
            <w:rPr>
              <w:rStyle w:val="PlaceholderText"/>
            </w:rPr>
            <w:t xml:space="preserve"> </w:t>
          </w:r>
        </w:p>
      </w:docPartBody>
    </w:docPart>
    <w:docPart>
      <w:docPartPr>
        <w:name w:val="71FB7E559B6E4CBCAB4F7A9A0BE87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6852-E6D8-49A4-927F-25477A0CFB84}"/>
      </w:docPartPr>
      <w:docPartBody>
        <w:p w:rsidR="00406428" w:rsidRDefault="00406428">
          <w:pPr>
            <w:pStyle w:val="71FB7E559B6E4CBCAB4F7A9A0BE87050"/>
          </w:pPr>
          <w:r w:rsidRPr="006D3035">
            <w:rPr>
              <w:rStyle w:val="PlaceholderText"/>
            </w:rPr>
            <w:t>Add one line subtitle (or delete)</w:t>
          </w:r>
        </w:p>
      </w:docPartBody>
    </w:docPart>
    <w:docPart>
      <w:docPartPr>
        <w:name w:val="EEC3408B675A43E48F6BE7902B5A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CA05-3F69-4D04-9AEE-7BECF64AE32F}"/>
      </w:docPartPr>
      <w:docPartBody>
        <w:p w:rsidR="00406428" w:rsidRDefault="00406428">
          <w:pPr>
            <w:pStyle w:val="EEC3408B675A43E48F6BE7902B5A1932"/>
          </w:pPr>
          <w:r w:rsidRPr="003968B5">
            <w:rPr>
              <w:rStyle w:val="PlaceholderText"/>
            </w:rPr>
            <w:t>Add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8"/>
    <w:rsid w:val="00142155"/>
    <w:rsid w:val="00406428"/>
    <w:rsid w:val="00543CBD"/>
    <w:rsid w:val="007F5FE1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9E250D52C44FFFA615D098AC17C09B">
    <w:name w:val="D89E250D52C44FFFA615D098AC17C09B"/>
  </w:style>
  <w:style w:type="paragraph" w:customStyle="1" w:styleId="BB11A13CB99443C083B391E543029691">
    <w:name w:val="BB11A13CB99443C083B391E543029691"/>
  </w:style>
  <w:style w:type="paragraph" w:customStyle="1" w:styleId="8F9E0098EBBC48E28C2F997CA1A0A430">
    <w:name w:val="8F9E0098EBBC48E28C2F997CA1A0A430"/>
  </w:style>
  <w:style w:type="paragraph" w:customStyle="1" w:styleId="D0D04FACD2034175A6FEF42FD783B2E8">
    <w:name w:val="D0D04FACD2034175A6FEF42FD783B2E8"/>
  </w:style>
  <w:style w:type="paragraph" w:customStyle="1" w:styleId="2E3D4C440C154CF3A46471469A81EB74">
    <w:name w:val="2E3D4C440C154CF3A46471469A81EB74"/>
  </w:style>
  <w:style w:type="paragraph" w:customStyle="1" w:styleId="B8F89D72124046E09E1F49556AB18608">
    <w:name w:val="B8F89D72124046E09E1F49556AB18608"/>
  </w:style>
  <w:style w:type="paragraph" w:customStyle="1" w:styleId="71FB7E559B6E4CBCAB4F7A9A0BE87050">
    <w:name w:val="71FB7E559B6E4CBCAB4F7A9A0BE87050"/>
  </w:style>
  <w:style w:type="paragraph" w:customStyle="1" w:styleId="EEC3408B675A43E48F6BE7902B5A1932">
    <w:name w:val="EEC3408B675A43E48F6BE7902B5A1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_BAE New">
      <a:dk1>
        <a:srgbClr val="3D4146"/>
      </a:dk1>
      <a:lt1>
        <a:srgbClr val="FFFFFF"/>
      </a:lt1>
      <a:dk2>
        <a:srgbClr val="6C6460"/>
      </a:dk2>
      <a:lt2>
        <a:srgbClr val="E9E3E1"/>
      </a:lt2>
      <a:accent1>
        <a:srgbClr val="007383"/>
      </a:accent1>
      <a:accent2>
        <a:srgbClr val="50BCBD"/>
      </a:accent2>
      <a:accent3>
        <a:srgbClr val="FBBC33"/>
      </a:accent3>
      <a:accent4>
        <a:srgbClr val="00405E"/>
      </a:accent4>
      <a:accent5>
        <a:srgbClr val="86C9E8"/>
      </a:accent5>
      <a:accent6>
        <a:srgbClr val="4D394F"/>
      </a:accent6>
      <a:hlink>
        <a:srgbClr val="0000EE"/>
      </a:hlink>
      <a:folHlink>
        <a:srgbClr val="0000EE"/>
      </a:folHlink>
    </a:clrScheme>
    <a:fontScheme name="_BAE Systems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4863-A9FC-49E4-8D2E-2735AF98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- Simplified Tab - Blue - Two Line - A4 Portrait.dotx</Template>
  <TotalTime>59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MENTEE TASK 17 Engineering Influence Report</vt:lpstr>
    </vt:vector>
  </TitlesOfParts>
  <Company>Mediasterling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MENTEE TASK 17 Engineering Influence Report</dc:title>
  <dc:subject/>
  <dc:creator>connie.wilson@baesystems.com</dc:creator>
  <cp:keywords/>
  <dc:description/>
  <cp:lastModifiedBy>Ryan Mitcham</cp:lastModifiedBy>
  <cp:revision>8</cp:revision>
  <cp:lastPrinted>2019-12-16T06:38:00Z</cp:lastPrinted>
  <dcterms:created xsi:type="dcterms:W3CDTF">2023-09-06T15:22:00Z</dcterms:created>
  <dcterms:modified xsi:type="dcterms:W3CDTF">2024-03-05T17:20:00Z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1.0.9</vt:lpwstr>
  </property>
  <property fmtid="{D5CDD505-2E9C-101B-9397-08002B2CF9AE}" pid="3" name="TitusGUID">
    <vt:lpwstr>c4f434f9-f1e1-4806-ba45-ce90b488db1f</vt:lpwstr>
  </property>
  <property fmtid="{D5CDD505-2E9C-101B-9397-08002B2CF9AE}" pid="4" name="Originator">
    <vt:lpwstr>BAE Systems</vt:lpwstr>
  </property>
  <property fmtid="{D5CDD505-2E9C-101B-9397-08002B2CF9AE}" pid="5" name="urnbailsCompMarkingP1">
    <vt:lpwstr>NO COMPANY MARKING</vt:lpwstr>
  </property>
  <property fmtid="{D5CDD505-2E9C-101B-9397-08002B2CF9AE}" pid="6" name="urnbailsNATSECMarkingP1">
    <vt:lpwstr>NOT APPLICABLE</vt:lpwstr>
  </property>
  <property fmtid="{D5CDD505-2E9C-101B-9397-08002B2CF9AE}" pid="7" name="urnbailsExportControlMarkingP1">
    <vt:lpwstr>NO</vt:lpwstr>
  </property>
  <property fmtid="{D5CDD505-2E9C-101B-9397-08002B2CF9AE}" pid="8" name="urnbailsExportControlMarkingP2">
    <vt:lpwstr>NOT EXPORT CONTROLLED - UK / US / OTHER LOCAL</vt:lpwstr>
  </property>
  <property fmtid="{D5CDD505-2E9C-101B-9397-08002B2CF9AE}" pid="9" name="BaesClassificationComments">
    <vt:lpwstr/>
  </property>
</Properties>
</file>